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3192" w14:textId="77777777" w:rsidR="005D5006" w:rsidRPr="00AF1AE5" w:rsidRDefault="002C6C38" w:rsidP="001E5AD1">
      <w:pPr>
        <w:pStyle w:val="Name"/>
        <w:jc w:val="center"/>
        <w:rPr>
          <w:rFonts w:ascii="Times New Roman" w:hAnsi="Times New Roman" w:cs="Times New Roman"/>
          <w:szCs w:val="36"/>
        </w:rPr>
      </w:pPr>
      <w:bookmarkStart w:id="0" w:name="_GoBack"/>
      <w:bookmarkEnd w:id="0"/>
      <w:r w:rsidRPr="00AF1AE5">
        <w:rPr>
          <w:rFonts w:ascii="Times New Roman" w:hAnsi="Times New Roman" w:cs="Times New Roman"/>
          <w:szCs w:val="36"/>
        </w:rPr>
        <w:t>Shivani Patel</w:t>
      </w:r>
    </w:p>
    <w:p w14:paraId="60E03392" w14:textId="44CBD51A" w:rsidR="001E5AD1" w:rsidRPr="00AF1AE5" w:rsidRDefault="00097448" w:rsidP="00CA0476">
      <w:pPr>
        <w:jc w:val="center"/>
        <w:rPr>
          <w:rFonts w:ascii="Times New Roman" w:hAnsi="Times New Roman" w:cs="Times New Roman"/>
          <w:sz w:val="20"/>
          <w:szCs w:val="20"/>
        </w:rPr>
      </w:pPr>
      <w:r w:rsidRPr="00AF1AE5">
        <w:rPr>
          <w:rFonts w:ascii="Times New Roman" w:hAnsi="Times New Roman" w:cs="Times New Roman"/>
          <w:sz w:val="20"/>
          <w:szCs w:val="20"/>
        </w:rPr>
        <w:t>10604 Lynncrest Cove • Austin, Texas</w:t>
      </w:r>
      <w:r w:rsidR="002C6C38" w:rsidRPr="00AF1AE5">
        <w:rPr>
          <w:rFonts w:ascii="Times New Roman" w:hAnsi="Times New Roman" w:cs="Times New Roman"/>
          <w:sz w:val="20"/>
          <w:szCs w:val="20"/>
        </w:rPr>
        <w:t xml:space="preserve"> 78726 | (512) 689-7900 | </w:t>
      </w:r>
      <w:r w:rsidR="001E5AD1" w:rsidRPr="00AF1AE5">
        <w:rPr>
          <w:rFonts w:ascii="Times New Roman" w:hAnsi="Times New Roman" w:cs="Times New Roman"/>
          <w:sz w:val="20"/>
          <w:szCs w:val="20"/>
        </w:rPr>
        <w:t>patel.shivani01@gmail.com</w:t>
      </w:r>
    </w:p>
    <w:p w14:paraId="74FF5E7F" w14:textId="77777777" w:rsidR="005D5006" w:rsidRPr="00AF1AE5" w:rsidRDefault="002C6C38" w:rsidP="001E5AD1">
      <w:pPr>
        <w:pStyle w:val="Heading2"/>
        <w:rPr>
          <w:rFonts w:ascii="Times New Roman" w:hAnsi="Times New Roman" w:cs="Times New Roman"/>
          <w:b/>
        </w:rPr>
      </w:pPr>
      <w:r w:rsidRPr="00AF1AE5">
        <w:rPr>
          <w:rFonts w:ascii="Times New Roman" w:hAnsi="Times New Roman" w:cs="Times New Roman"/>
          <w:b/>
        </w:rPr>
        <w:t>EDUCATION</w:t>
      </w:r>
    </w:p>
    <w:p w14:paraId="03D91611" w14:textId="05932355" w:rsidR="005D5006" w:rsidRPr="00AF1AE5" w:rsidRDefault="00A20451" w:rsidP="009A69C9">
      <w:pPr>
        <w:ind w:firstLine="0"/>
        <w:rPr>
          <w:rFonts w:ascii="Times New Roman" w:hAnsi="Times New Roman" w:cs="Times New Roman"/>
          <w:sz w:val="20"/>
          <w:szCs w:val="20"/>
        </w:rPr>
      </w:pPr>
      <w:r w:rsidRPr="00AF1AE5">
        <w:rPr>
          <w:rFonts w:ascii="Times New Roman" w:hAnsi="Times New Roman" w:cs="Times New Roman"/>
          <w:b/>
          <w:sz w:val="20"/>
          <w:szCs w:val="20"/>
        </w:rPr>
        <w:t>The University of Texas at Austin</w:t>
      </w:r>
      <w:r w:rsidR="00127CAA" w:rsidRPr="00AF1AE5"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="00097448" w:rsidRPr="00AF1AE5">
        <w:rPr>
          <w:rFonts w:ascii="Times New Roman" w:hAnsi="Times New Roman" w:cs="Times New Roman"/>
          <w:i/>
          <w:sz w:val="20"/>
          <w:szCs w:val="20"/>
        </w:rPr>
        <w:t>Austin, TX</w:t>
      </w:r>
      <w:r w:rsidR="006F50F8" w:rsidRPr="00AF1AE5">
        <w:rPr>
          <w:rFonts w:ascii="Times New Roman" w:hAnsi="Times New Roman" w:cs="Times New Roman"/>
          <w:i/>
          <w:sz w:val="20"/>
          <w:szCs w:val="20"/>
        </w:rPr>
        <w:tab/>
      </w:r>
      <w:r w:rsidR="006F50F8" w:rsidRPr="00AF1AE5">
        <w:rPr>
          <w:rFonts w:ascii="Times New Roman" w:hAnsi="Times New Roman" w:cs="Times New Roman"/>
          <w:sz w:val="20"/>
          <w:szCs w:val="20"/>
        </w:rPr>
        <w:tab/>
      </w:r>
      <w:r w:rsidR="006F50F8" w:rsidRPr="00AF1AE5">
        <w:rPr>
          <w:rFonts w:ascii="Times New Roman" w:hAnsi="Times New Roman" w:cs="Times New Roman"/>
          <w:sz w:val="20"/>
          <w:szCs w:val="20"/>
        </w:rPr>
        <w:tab/>
      </w:r>
      <w:r w:rsidR="006F50F8" w:rsidRPr="00AF1AE5">
        <w:rPr>
          <w:rFonts w:ascii="Times New Roman" w:hAnsi="Times New Roman" w:cs="Times New Roman"/>
          <w:sz w:val="20"/>
          <w:szCs w:val="20"/>
        </w:rPr>
        <w:tab/>
      </w:r>
      <w:r w:rsidR="006F50F8" w:rsidRPr="00AF1AE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A7244A" w:rsidRPr="00AF1AE5">
        <w:rPr>
          <w:rFonts w:ascii="Times New Roman" w:hAnsi="Times New Roman" w:cs="Times New Roman"/>
          <w:sz w:val="20"/>
          <w:szCs w:val="20"/>
        </w:rPr>
        <w:t xml:space="preserve">       </w:t>
      </w:r>
      <w:r w:rsidR="009A69C9" w:rsidRPr="00AF1AE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12DBA" w:rsidRPr="00AF1AE5">
        <w:rPr>
          <w:rFonts w:ascii="Times New Roman" w:hAnsi="Times New Roman" w:cs="Times New Roman"/>
          <w:sz w:val="20"/>
          <w:szCs w:val="20"/>
        </w:rPr>
        <w:t xml:space="preserve">       </w:t>
      </w:r>
      <w:r w:rsidR="006F50F8" w:rsidRPr="00AF1AE5">
        <w:rPr>
          <w:rFonts w:ascii="Times New Roman" w:hAnsi="Times New Roman" w:cs="Times New Roman"/>
          <w:sz w:val="20"/>
          <w:szCs w:val="20"/>
        </w:rPr>
        <w:t>August 2016 – May 2020</w:t>
      </w:r>
    </w:p>
    <w:p w14:paraId="15E31ABF" w14:textId="45003567" w:rsidR="00197519" w:rsidRPr="00AF1AE5" w:rsidRDefault="00F47110" w:rsidP="009A69C9">
      <w:pPr>
        <w:ind w:firstLine="0"/>
        <w:rPr>
          <w:rFonts w:ascii="Times New Roman" w:hAnsi="Times New Roman" w:cs="Times New Roman"/>
          <w:sz w:val="20"/>
          <w:szCs w:val="20"/>
        </w:rPr>
      </w:pPr>
      <w:r w:rsidRPr="00AF1AE5">
        <w:rPr>
          <w:rFonts w:ascii="Times New Roman" w:hAnsi="Times New Roman" w:cs="Times New Roman"/>
          <w:sz w:val="20"/>
          <w:szCs w:val="20"/>
        </w:rPr>
        <w:t xml:space="preserve">Bachelor of Science and Arts </w:t>
      </w:r>
      <w:r w:rsidR="00097448" w:rsidRPr="00AF1AE5">
        <w:rPr>
          <w:rFonts w:ascii="Times New Roman" w:hAnsi="Times New Roman" w:cs="Times New Roman"/>
          <w:sz w:val="20"/>
          <w:szCs w:val="20"/>
        </w:rPr>
        <w:t xml:space="preserve">in </w:t>
      </w:r>
      <w:r w:rsidR="00A20451" w:rsidRPr="00AF1AE5">
        <w:rPr>
          <w:rFonts w:ascii="Times New Roman" w:hAnsi="Times New Roman" w:cs="Times New Roman"/>
          <w:sz w:val="20"/>
          <w:szCs w:val="20"/>
        </w:rPr>
        <w:t>Biology</w:t>
      </w:r>
      <w:r w:rsidR="00097448" w:rsidRPr="00AF1AE5">
        <w:rPr>
          <w:rFonts w:ascii="Times New Roman" w:hAnsi="Times New Roman" w:cs="Times New Roman"/>
          <w:sz w:val="20"/>
          <w:szCs w:val="20"/>
        </w:rPr>
        <w:t>, Minor in Business</w:t>
      </w:r>
    </w:p>
    <w:p w14:paraId="2D797FCA" w14:textId="18A92A2A" w:rsidR="00A20451" w:rsidRPr="00994B70" w:rsidRDefault="00AB5C5C" w:rsidP="009A69C9">
      <w:pPr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AE5">
        <w:rPr>
          <w:rFonts w:ascii="Times New Roman" w:hAnsi="Times New Roman" w:cs="Times New Roman"/>
          <w:color w:val="000000" w:themeColor="text1"/>
          <w:sz w:val="20"/>
          <w:szCs w:val="20"/>
        </w:rPr>
        <w:t>GPA:</w:t>
      </w:r>
      <w:r w:rsidR="00B7450E" w:rsidRPr="00AF1AE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</w:t>
      </w:r>
      <w:r w:rsidR="001F5511" w:rsidRPr="00AF1AE5">
        <w:rPr>
          <w:rFonts w:ascii="Times New Roman" w:hAnsi="Times New Roman" w:cs="Times New Roman"/>
          <w:color w:val="000000" w:themeColor="text1"/>
          <w:sz w:val="20"/>
          <w:szCs w:val="20"/>
        </w:rPr>
        <w:t>.72</w:t>
      </w:r>
    </w:p>
    <w:p w14:paraId="51B279D5" w14:textId="5BDB7AD3" w:rsidR="00BE1A29" w:rsidRPr="00994B70" w:rsidRDefault="00BE1A29" w:rsidP="001E5AD1">
      <w:pPr>
        <w:pStyle w:val="Heading2"/>
        <w:rPr>
          <w:rFonts w:ascii="Times New Roman" w:hAnsi="Times New Roman" w:cs="Times New Roman"/>
          <w:b/>
        </w:rPr>
      </w:pPr>
      <w:r w:rsidRPr="00994B70">
        <w:rPr>
          <w:rFonts w:ascii="Times New Roman" w:hAnsi="Times New Roman" w:cs="Times New Roman"/>
          <w:b/>
        </w:rPr>
        <w:t>EXPERIENCE</w:t>
      </w:r>
    </w:p>
    <w:p w14:paraId="0BE18EE0" w14:textId="77777777" w:rsidR="00436062" w:rsidRPr="00994B70" w:rsidRDefault="00436062" w:rsidP="00436062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Seton Medical Center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                        May 2016 – September 2017</w:t>
      </w:r>
      <w:r w:rsidRPr="00994B70">
        <w:rPr>
          <w:rFonts w:ascii="Times New Roman" w:hAnsi="Times New Roman" w:cs="Times New Roman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Student Volunteer</w:t>
      </w:r>
    </w:p>
    <w:p w14:paraId="6732E7E3" w14:textId="77777777" w:rsidR="00436062" w:rsidRPr="00994B70" w:rsidRDefault="00436062" w:rsidP="0043606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Responded to phone calls and general patient/family member questions at the IMC Nurses Station</w:t>
      </w:r>
    </w:p>
    <w:p w14:paraId="4AC2D3A7" w14:textId="4C9359CD" w:rsidR="00436062" w:rsidRPr="00994B70" w:rsidRDefault="00436062" w:rsidP="0043606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Assisted nurses in general tasks such as moving patients, acquiring food and drinks, and moving carts, as well as printing out medication labels and nurses’ shift calendars</w:t>
      </w:r>
    </w:p>
    <w:p w14:paraId="2F3E80D7" w14:textId="77777777" w:rsidR="00436062" w:rsidRPr="00994B70" w:rsidRDefault="00436062" w:rsidP="00127CAA">
      <w:pPr>
        <w:ind w:firstLine="0"/>
        <w:rPr>
          <w:rFonts w:ascii="Times New Roman" w:eastAsia="Times New Roman" w:hAnsi="Times New Roman" w:cs="Times New Roman"/>
          <w:b/>
          <w:iCs/>
          <w:sz w:val="20"/>
          <w:szCs w:val="20"/>
        </w:rPr>
      </w:pPr>
    </w:p>
    <w:p w14:paraId="3E24FE48" w14:textId="0586E4A4" w:rsidR="00127CAA" w:rsidRPr="00994B70" w:rsidRDefault="00F12263" w:rsidP="00127CAA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Seton Heart Institute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127CAA"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="00127CAA"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="00C558A2" w:rsidRPr="00994B70">
        <w:rPr>
          <w:rFonts w:ascii="Times New Roman" w:hAnsi="Times New Roman" w:cs="Times New Roman"/>
          <w:i/>
          <w:sz w:val="20"/>
          <w:szCs w:val="20"/>
        </w:rPr>
        <w:t>Austin</w:t>
      </w:r>
      <w:r w:rsidR="00127CAA" w:rsidRPr="00994B70">
        <w:rPr>
          <w:rFonts w:ascii="Times New Roman" w:hAnsi="Times New Roman" w:cs="Times New Roman"/>
          <w:i/>
          <w:sz w:val="20"/>
          <w:szCs w:val="20"/>
        </w:rPr>
        <w:t>, TX</w:t>
      </w:r>
      <w:r w:rsidR="00B17651" w:rsidRPr="00994B70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FB69B2" w:rsidRPr="00994B70">
        <w:rPr>
          <w:rFonts w:ascii="Times New Roman" w:hAnsi="Times New Roman" w:cs="Times New Roman"/>
          <w:sz w:val="20"/>
          <w:szCs w:val="20"/>
        </w:rPr>
        <w:tab/>
      </w:r>
      <w:r w:rsidR="00FB69B2" w:rsidRPr="00994B70">
        <w:rPr>
          <w:rFonts w:ascii="Times New Roman" w:hAnsi="Times New Roman" w:cs="Times New Roman"/>
          <w:sz w:val="20"/>
          <w:szCs w:val="20"/>
        </w:rPr>
        <w:tab/>
      </w:r>
      <w:r w:rsidR="00FB69B2" w:rsidRPr="00994B70">
        <w:rPr>
          <w:rFonts w:ascii="Times New Roman" w:hAnsi="Times New Roman" w:cs="Times New Roman"/>
          <w:sz w:val="20"/>
          <w:szCs w:val="20"/>
        </w:rPr>
        <w:tab/>
      </w:r>
      <w:r w:rsidR="00FB69B2" w:rsidRPr="00994B70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C558A2" w:rsidRPr="00994B70">
        <w:rPr>
          <w:rFonts w:ascii="Times New Roman" w:hAnsi="Times New Roman" w:cs="Times New Roman"/>
          <w:sz w:val="20"/>
          <w:szCs w:val="20"/>
        </w:rPr>
        <w:t>June 2016 – July 2016</w:t>
      </w:r>
      <w:r w:rsidR="00127CAA" w:rsidRPr="00994B70">
        <w:rPr>
          <w:rFonts w:ascii="Times New Roman" w:hAnsi="Times New Roman" w:cs="Times New Roman"/>
          <w:sz w:val="20"/>
          <w:szCs w:val="20"/>
        </w:rPr>
        <w:br/>
      </w:r>
      <w:r w:rsidR="00127CAA" w:rsidRPr="00994B70">
        <w:rPr>
          <w:rFonts w:ascii="Times New Roman" w:hAnsi="Times New Roman" w:cs="Times New Roman"/>
          <w:i/>
          <w:sz w:val="20"/>
          <w:szCs w:val="20"/>
        </w:rPr>
        <w:t>Student Observer</w:t>
      </w:r>
    </w:p>
    <w:p w14:paraId="2C3BF310" w14:textId="505BDFCC" w:rsidR="00127CAA" w:rsidRPr="00994B70" w:rsidRDefault="00127CAA" w:rsidP="00127CAA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Shadowed </w:t>
      </w:r>
      <w:r w:rsidR="006A31A0" w:rsidRPr="00994B70">
        <w:rPr>
          <w:rFonts w:ascii="Times New Roman" w:hAnsi="Times New Roman" w:cs="Times New Roman"/>
          <w:sz w:val="20"/>
          <w:szCs w:val="20"/>
        </w:rPr>
        <w:t>cardiologist</w:t>
      </w:r>
      <w:r w:rsidR="00B304D1" w:rsidRPr="00994B70">
        <w:rPr>
          <w:rFonts w:ascii="Times New Roman" w:hAnsi="Times New Roman" w:cs="Times New Roman"/>
          <w:sz w:val="20"/>
          <w:szCs w:val="20"/>
        </w:rPr>
        <w:t xml:space="preserve"> on 30-40</w:t>
      </w:r>
      <w:r w:rsidRPr="00994B70">
        <w:rPr>
          <w:rFonts w:ascii="Times New Roman" w:hAnsi="Times New Roman" w:cs="Times New Roman"/>
          <w:sz w:val="20"/>
          <w:szCs w:val="20"/>
        </w:rPr>
        <w:t xml:space="preserve"> clinical rounds and discussed diagnostic techniques</w:t>
      </w:r>
    </w:p>
    <w:p w14:paraId="1171F039" w14:textId="77777777" w:rsidR="00436062" w:rsidRPr="00994B70" w:rsidRDefault="00436062" w:rsidP="008B3E5F">
      <w:pPr>
        <w:tabs>
          <w:tab w:val="left" w:pos="180"/>
        </w:tabs>
        <w:ind w:firstLine="0"/>
        <w:rPr>
          <w:rFonts w:ascii="Times New Roman" w:hAnsi="Times New Roman" w:cs="Times New Roman"/>
          <w:sz w:val="20"/>
          <w:szCs w:val="20"/>
        </w:rPr>
      </w:pPr>
    </w:p>
    <w:p w14:paraId="24159358" w14:textId="1E36B4D2" w:rsidR="00662BE4" w:rsidRPr="00994B70" w:rsidRDefault="00662BE4" w:rsidP="00662BE4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Seton Medical Center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452093" w:rsidRPr="00994B70">
        <w:rPr>
          <w:rFonts w:ascii="Times New Roman" w:hAnsi="Times New Roman" w:cs="Times New Roman"/>
          <w:sz w:val="20"/>
          <w:szCs w:val="20"/>
        </w:rPr>
        <w:t xml:space="preserve">  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A9079D" w:rsidRPr="00994B70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B17651" w:rsidRPr="00994B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A9079D" w:rsidRPr="00994B70">
        <w:rPr>
          <w:rFonts w:ascii="Times New Roman" w:hAnsi="Times New Roman" w:cs="Times New Roman"/>
          <w:sz w:val="20"/>
          <w:szCs w:val="20"/>
        </w:rPr>
        <w:t>January 2017 – March 2017</w:t>
      </w:r>
      <w:r w:rsidRPr="00994B70">
        <w:rPr>
          <w:rFonts w:ascii="Times New Roman" w:hAnsi="Times New Roman" w:cs="Times New Roman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Student Observer</w:t>
      </w:r>
    </w:p>
    <w:p w14:paraId="0B9CA8F1" w14:textId="01AD134D" w:rsidR="00A9079D" w:rsidRPr="00994B70" w:rsidRDefault="00A9079D" w:rsidP="00225CE4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Shadowed </w:t>
      </w:r>
      <w:r w:rsidR="00F97D3B" w:rsidRPr="00994B70">
        <w:rPr>
          <w:rFonts w:ascii="Times New Roman" w:hAnsi="Times New Roman" w:cs="Times New Roman"/>
          <w:sz w:val="20"/>
          <w:szCs w:val="20"/>
        </w:rPr>
        <w:t>pulmo</w:t>
      </w:r>
      <w:r w:rsidR="00452093" w:rsidRPr="00994B70">
        <w:rPr>
          <w:rFonts w:ascii="Times New Roman" w:hAnsi="Times New Roman" w:cs="Times New Roman"/>
          <w:sz w:val="20"/>
          <w:szCs w:val="20"/>
        </w:rPr>
        <w:t>nologist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="0008145E" w:rsidRPr="00994B70">
        <w:rPr>
          <w:rFonts w:ascii="Times New Roman" w:hAnsi="Times New Roman" w:cs="Times New Roman"/>
          <w:sz w:val="20"/>
          <w:szCs w:val="20"/>
        </w:rPr>
        <w:t xml:space="preserve">on </w:t>
      </w:r>
      <w:r w:rsidRPr="00994B70">
        <w:rPr>
          <w:rFonts w:ascii="Times New Roman" w:hAnsi="Times New Roman" w:cs="Times New Roman"/>
          <w:sz w:val="20"/>
          <w:szCs w:val="20"/>
        </w:rPr>
        <w:t xml:space="preserve">clinical rounds </w:t>
      </w:r>
      <w:r w:rsidR="00225CE4" w:rsidRPr="00994B70">
        <w:rPr>
          <w:rFonts w:ascii="Times New Roman" w:hAnsi="Times New Roman" w:cs="Times New Roman"/>
          <w:sz w:val="20"/>
          <w:szCs w:val="20"/>
        </w:rPr>
        <w:t>in the ICU and IMC to increase exposure to different levels of patient care</w:t>
      </w:r>
    </w:p>
    <w:p w14:paraId="1409DE0D" w14:textId="0A471DB1" w:rsidR="00A9079D" w:rsidRPr="00994B70" w:rsidRDefault="00225CE4" w:rsidP="00A9079D">
      <w:pPr>
        <w:pStyle w:val="ListParagraph"/>
        <w:numPr>
          <w:ilvl w:val="0"/>
          <w:numId w:val="12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Discussed various diagnoses, conditions, and </w:t>
      </w:r>
      <w:r w:rsidR="00DA0EAB" w:rsidRPr="00994B70">
        <w:rPr>
          <w:rFonts w:ascii="Times New Roman" w:hAnsi="Times New Roman" w:cs="Times New Roman"/>
          <w:sz w:val="20"/>
          <w:szCs w:val="20"/>
        </w:rPr>
        <w:t>scans, while learning continuously throughout the process</w:t>
      </w:r>
    </w:p>
    <w:p w14:paraId="4DF34FBE" w14:textId="7007E570" w:rsidR="00DA0EAB" w:rsidRPr="00994B70" w:rsidRDefault="00DA0EAB" w:rsidP="00A9079D">
      <w:pPr>
        <w:pStyle w:val="ListParagraph"/>
        <w:numPr>
          <w:ilvl w:val="0"/>
          <w:numId w:val="12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Observed various procedures ranging from chest tube insertion to </w:t>
      </w:r>
      <w:r w:rsidR="00966E9E" w:rsidRPr="00994B70">
        <w:rPr>
          <w:rFonts w:ascii="Times New Roman" w:hAnsi="Times New Roman" w:cs="Times New Roman"/>
          <w:sz w:val="20"/>
          <w:szCs w:val="20"/>
        </w:rPr>
        <w:t>thoracentesis</w:t>
      </w:r>
    </w:p>
    <w:p w14:paraId="02E87D9E" w14:textId="2F8FE3DA" w:rsidR="00BE1A29" w:rsidRPr="00994B70" w:rsidRDefault="00BE1A29" w:rsidP="00335238">
      <w:pPr>
        <w:ind w:firstLine="0"/>
        <w:rPr>
          <w:rFonts w:ascii="Times New Roman" w:hAnsi="Times New Roman" w:cs="Times New Roman"/>
          <w:noProof/>
          <w:sz w:val="20"/>
          <w:szCs w:val="20"/>
        </w:rPr>
      </w:pPr>
    </w:p>
    <w:p w14:paraId="285CC51E" w14:textId="77777777" w:rsidR="00436062" w:rsidRPr="00994B70" w:rsidRDefault="00436062" w:rsidP="00436062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Ascension Clinical Education Center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June 2017 – July 2017</w:t>
      </w:r>
      <w:r w:rsidRPr="00994B70">
        <w:rPr>
          <w:rFonts w:ascii="Times New Roman" w:eastAsia="PMingLiU" w:hAnsi="Times New Roman" w:cs="Times New Roman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Camp Volunteer Leader</w:t>
      </w:r>
    </w:p>
    <w:p w14:paraId="0A02E791" w14:textId="77777777" w:rsidR="00436062" w:rsidRPr="00994B70" w:rsidRDefault="00436062" w:rsidP="0043606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sz w:val="20"/>
          <w:szCs w:val="20"/>
        </w:rPr>
        <w:t>Assisted in certification courses of CPR, AED, and Bleeding Control Basics 1.0 for groups of 30-50 middle and high schoolers</w:t>
      </w:r>
    </w:p>
    <w:p w14:paraId="2C7A6D15" w14:textId="77777777" w:rsidR="00436062" w:rsidRPr="00994B70" w:rsidRDefault="00436062" w:rsidP="0043606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Guided </w:t>
      </w:r>
      <w:r w:rsidRPr="00994B70">
        <w:rPr>
          <w:rFonts w:ascii="Times New Roman" w:eastAsia="Times New Roman" w:hAnsi="Times New Roman" w:cs="Times New Roman"/>
          <w:sz w:val="20"/>
          <w:szCs w:val="20"/>
        </w:rPr>
        <w:t>students learning how to suture pig feet, scrub in and out, and properly clean and bandage wounds</w:t>
      </w:r>
    </w:p>
    <w:p w14:paraId="6FB79C70" w14:textId="77777777" w:rsidR="00436062" w:rsidRPr="00994B70" w:rsidRDefault="00436062" w:rsidP="0043606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sz w:val="20"/>
          <w:szCs w:val="20"/>
        </w:rPr>
        <w:t>Led campers in going through rotations using mannequins, such as a birthing rotation, wound care rotation, and neonatal care station</w:t>
      </w:r>
    </w:p>
    <w:p w14:paraId="7F875D7F" w14:textId="55DF723B" w:rsidR="00436062" w:rsidRPr="00994B70" w:rsidRDefault="00436062" w:rsidP="0043606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sz w:val="20"/>
          <w:szCs w:val="20"/>
        </w:rPr>
        <w:t>Worked with other leaders, registered nurses, and administrative staff to develop future ideas and improve on previous sessions</w:t>
      </w:r>
    </w:p>
    <w:p w14:paraId="071AC0A2" w14:textId="77777777" w:rsidR="00436062" w:rsidRPr="00994B70" w:rsidRDefault="00436062" w:rsidP="00335238">
      <w:pPr>
        <w:ind w:firstLine="0"/>
        <w:rPr>
          <w:rFonts w:ascii="Times New Roman" w:hAnsi="Times New Roman" w:cs="Times New Roman"/>
          <w:noProof/>
          <w:sz w:val="20"/>
          <w:szCs w:val="20"/>
        </w:rPr>
      </w:pPr>
    </w:p>
    <w:p w14:paraId="437F5D24" w14:textId="4387D55D" w:rsidR="003171F7" w:rsidRPr="00994B70" w:rsidRDefault="000F6D04" w:rsidP="003171F7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Dell Seton Medical Center at The University of Texas/Texas Oncology</w:t>
      </w:r>
      <w:r w:rsidR="003171F7"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="003171F7"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="003171F7"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</w:t>
      </w:r>
      <w:r w:rsidR="003171F7" w:rsidRPr="00994B7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</w:t>
      </w:r>
      <w:r w:rsidR="00B17651" w:rsidRPr="00994B70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994B70">
        <w:rPr>
          <w:rFonts w:ascii="Times New Roman" w:hAnsi="Times New Roman" w:cs="Times New Roman"/>
          <w:sz w:val="20"/>
          <w:szCs w:val="20"/>
        </w:rPr>
        <w:t>July</w:t>
      </w:r>
      <w:r w:rsidR="003171F7" w:rsidRPr="00994B70">
        <w:rPr>
          <w:rFonts w:ascii="Times New Roman" w:hAnsi="Times New Roman" w:cs="Times New Roman"/>
          <w:sz w:val="20"/>
          <w:szCs w:val="20"/>
        </w:rPr>
        <w:t xml:space="preserve"> 2017</w:t>
      </w:r>
      <w:r w:rsidRPr="00994B70">
        <w:rPr>
          <w:rFonts w:ascii="Times New Roman" w:hAnsi="Times New Roman" w:cs="Times New Roman"/>
          <w:sz w:val="20"/>
          <w:szCs w:val="20"/>
        </w:rPr>
        <w:t xml:space="preserve"> – August</w:t>
      </w:r>
      <w:r w:rsidR="003171F7" w:rsidRPr="00994B70">
        <w:rPr>
          <w:rFonts w:ascii="Times New Roman" w:hAnsi="Times New Roman" w:cs="Times New Roman"/>
          <w:sz w:val="20"/>
          <w:szCs w:val="20"/>
        </w:rPr>
        <w:t xml:space="preserve"> 2017</w:t>
      </w:r>
      <w:r w:rsidR="003171F7" w:rsidRPr="00994B70">
        <w:rPr>
          <w:rFonts w:ascii="Times New Roman" w:hAnsi="Times New Roman" w:cs="Times New Roman"/>
          <w:sz w:val="20"/>
          <w:szCs w:val="20"/>
        </w:rPr>
        <w:br/>
      </w:r>
      <w:r w:rsidR="003171F7" w:rsidRPr="00994B70">
        <w:rPr>
          <w:rFonts w:ascii="Times New Roman" w:hAnsi="Times New Roman" w:cs="Times New Roman"/>
          <w:i/>
          <w:sz w:val="20"/>
          <w:szCs w:val="20"/>
        </w:rPr>
        <w:t>Student Observer</w:t>
      </w:r>
    </w:p>
    <w:p w14:paraId="08250034" w14:textId="66C48F88" w:rsidR="003171F7" w:rsidRPr="00994B70" w:rsidRDefault="003171F7" w:rsidP="003171F7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Shadowed surgical oncologist </w:t>
      </w:r>
      <w:r w:rsidR="00593B3D" w:rsidRPr="00994B70">
        <w:rPr>
          <w:rFonts w:ascii="Times New Roman" w:hAnsi="Times New Roman" w:cs="Times New Roman"/>
          <w:sz w:val="20"/>
          <w:szCs w:val="20"/>
        </w:rPr>
        <w:t xml:space="preserve">and medical school residents </w:t>
      </w:r>
      <w:r w:rsidRPr="00994B70">
        <w:rPr>
          <w:rFonts w:ascii="Times New Roman" w:hAnsi="Times New Roman" w:cs="Times New Roman"/>
          <w:sz w:val="20"/>
          <w:szCs w:val="20"/>
        </w:rPr>
        <w:t>on</w:t>
      </w:r>
      <w:r w:rsidR="00AB78C4" w:rsidRPr="00994B70">
        <w:rPr>
          <w:rFonts w:ascii="Times New Roman" w:hAnsi="Times New Roman" w:cs="Times New Roman"/>
          <w:sz w:val="20"/>
          <w:szCs w:val="20"/>
        </w:rPr>
        <w:t xml:space="preserve"> rounds in both a clinical setting and </w:t>
      </w:r>
      <w:r w:rsidR="00A133FF" w:rsidRPr="00994B70">
        <w:rPr>
          <w:rFonts w:ascii="Times New Roman" w:hAnsi="Times New Roman" w:cs="Times New Roman"/>
          <w:sz w:val="20"/>
          <w:szCs w:val="20"/>
        </w:rPr>
        <w:t xml:space="preserve">a </w:t>
      </w:r>
      <w:r w:rsidR="00AB78C4" w:rsidRPr="00994B70">
        <w:rPr>
          <w:rFonts w:ascii="Times New Roman" w:hAnsi="Times New Roman" w:cs="Times New Roman"/>
          <w:sz w:val="20"/>
          <w:szCs w:val="20"/>
        </w:rPr>
        <w:t>hospital setting</w:t>
      </w:r>
      <w:r w:rsidR="000555F0" w:rsidRPr="00994B70">
        <w:rPr>
          <w:rFonts w:ascii="Times New Roman" w:hAnsi="Times New Roman" w:cs="Times New Roman"/>
          <w:sz w:val="20"/>
          <w:szCs w:val="20"/>
        </w:rPr>
        <w:t xml:space="preserve">, </w:t>
      </w:r>
      <w:r w:rsidR="00074C34" w:rsidRPr="00994B70">
        <w:rPr>
          <w:rFonts w:ascii="Times New Roman" w:hAnsi="Times New Roman" w:cs="Times New Roman"/>
          <w:sz w:val="20"/>
          <w:szCs w:val="20"/>
        </w:rPr>
        <w:t>discussed diagnostic techniques</w:t>
      </w:r>
      <w:r w:rsidR="000555F0" w:rsidRPr="00994B70">
        <w:rPr>
          <w:rFonts w:ascii="Times New Roman" w:hAnsi="Times New Roman" w:cs="Times New Roman"/>
          <w:sz w:val="20"/>
          <w:szCs w:val="20"/>
        </w:rPr>
        <w:t>, and aided medical residents in writing patient interaction review notes</w:t>
      </w:r>
    </w:p>
    <w:p w14:paraId="15531717" w14:textId="663D5619" w:rsidR="00AB78C4" w:rsidRPr="00994B70" w:rsidRDefault="003171F7" w:rsidP="003171F7">
      <w:pPr>
        <w:pStyle w:val="ListParagraph"/>
        <w:numPr>
          <w:ilvl w:val="0"/>
          <w:numId w:val="12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Observed </w:t>
      </w:r>
      <w:r w:rsidR="00AB78C4" w:rsidRPr="00994B70">
        <w:rPr>
          <w:rFonts w:ascii="Times New Roman" w:hAnsi="Times New Roman" w:cs="Times New Roman"/>
          <w:sz w:val="20"/>
          <w:szCs w:val="20"/>
        </w:rPr>
        <w:t>various procedures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="00AB78C4" w:rsidRPr="00994B70">
        <w:rPr>
          <w:rFonts w:ascii="Times New Roman" w:hAnsi="Times New Roman" w:cs="Times New Roman"/>
          <w:sz w:val="20"/>
          <w:szCs w:val="20"/>
        </w:rPr>
        <w:t xml:space="preserve">in the clinic </w:t>
      </w:r>
      <w:r w:rsidRPr="00994B70">
        <w:rPr>
          <w:rFonts w:ascii="Times New Roman" w:hAnsi="Times New Roman" w:cs="Times New Roman"/>
          <w:sz w:val="20"/>
          <w:szCs w:val="20"/>
        </w:rPr>
        <w:t xml:space="preserve">ranging from </w:t>
      </w:r>
      <w:r w:rsidR="007406CB" w:rsidRPr="00994B70">
        <w:rPr>
          <w:rFonts w:ascii="Times New Roman" w:hAnsi="Times New Roman" w:cs="Times New Roman"/>
          <w:sz w:val="20"/>
          <w:szCs w:val="20"/>
        </w:rPr>
        <w:t>skin cancer</w:t>
      </w:r>
      <w:r w:rsidR="006F53CE" w:rsidRPr="00994B70">
        <w:rPr>
          <w:rFonts w:ascii="Times New Roman" w:hAnsi="Times New Roman" w:cs="Times New Roman"/>
          <w:sz w:val="20"/>
          <w:szCs w:val="20"/>
        </w:rPr>
        <w:t xml:space="preserve"> excision</w:t>
      </w:r>
      <w:r w:rsidR="00074C34" w:rsidRPr="00994B70">
        <w:rPr>
          <w:rFonts w:ascii="Times New Roman" w:hAnsi="Times New Roman" w:cs="Times New Roman"/>
          <w:sz w:val="20"/>
          <w:szCs w:val="20"/>
        </w:rPr>
        <w:t xml:space="preserve"> to </w:t>
      </w:r>
      <w:r w:rsidR="00733C33" w:rsidRPr="00994B70">
        <w:rPr>
          <w:rFonts w:ascii="Times New Roman" w:hAnsi="Times New Roman" w:cs="Times New Roman"/>
          <w:sz w:val="20"/>
          <w:szCs w:val="20"/>
        </w:rPr>
        <w:t>hematoma</w:t>
      </w:r>
      <w:r w:rsidR="006F53CE" w:rsidRPr="00994B70">
        <w:rPr>
          <w:rFonts w:ascii="Times New Roman" w:hAnsi="Times New Roman" w:cs="Times New Roman"/>
          <w:sz w:val="20"/>
          <w:szCs w:val="20"/>
        </w:rPr>
        <w:t xml:space="preserve"> drainage</w:t>
      </w:r>
    </w:p>
    <w:p w14:paraId="13A3A9DB" w14:textId="05CAABF2" w:rsidR="00AB78C4" w:rsidRPr="00994B70" w:rsidRDefault="00733BD9" w:rsidP="003171F7">
      <w:pPr>
        <w:pStyle w:val="ListParagraph"/>
        <w:numPr>
          <w:ilvl w:val="0"/>
          <w:numId w:val="12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O</w:t>
      </w:r>
      <w:r w:rsidR="00AB78C4" w:rsidRPr="00994B70">
        <w:rPr>
          <w:rFonts w:ascii="Times New Roman" w:hAnsi="Times New Roman" w:cs="Times New Roman"/>
          <w:sz w:val="20"/>
          <w:szCs w:val="20"/>
        </w:rPr>
        <w:t xml:space="preserve">bserved various surgeries in the hospital </w:t>
      </w:r>
      <w:r w:rsidR="00D61805" w:rsidRPr="00994B70">
        <w:rPr>
          <w:rFonts w:ascii="Times New Roman" w:hAnsi="Times New Roman" w:cs="Times New Roman"/>
          <w:sz w:val="20"/>
          <w:szCs w:val="20"/>
        </w:rPr>
        <w:t xml:space="preserve">ranging from a more severe skin cancer excision to a </w:t>
      </w:r>
      <w:r w:rsidR="00174A56" w:rsidRPr="00994B70">
        <w:rPr>
          <w:rFonts w:ascii="Times New Roman" w:hAnsi="Times New Roman" w:cs="Times New Roman"/>
          <w:sz w:val="20"/>
          <w:szCs w:val="20"/>
        </w:rPr>
        <w:t xml:space="preserve">gastrectomy to </w:t>
      </w:r>
      <w:r w:rsidR="00D61805" w:rsidRPr="00994B70">
        <w:rPr>
          <w:rFonts w:ascii="Times New Roman" w:hAnsi="Times New Roman" w:cs="Times New Roman"/>
          <w:sz w:val="20"/>
          <w:szCs w:val="20"/>
        </w:rPr>
        <w:t>remove a malignant stomach tumor</w:t>
      </w:r>
    </w:p>
    <w:p w14:paraId="42D2BD1D" w14:textId="77777777" w:rsidR="00335238" w:rsidRPr="00994B70" w:rsidRDefault="00335238" w:rsidP="003171F7">
      <w:pPr>
        <w:ind w:firstLine="0"/>
        <w:rPr>
          <w:rFonts w:ascii="Times New Roman" w:hAnsi="Times New Roman" w:cs="Times New Roman"/>
          <w:sz w:val="20"/>
          <w:szCs w:val="20"/>
        </w:rPr>
      </w:pPr>
    </w:p>
    <w:p w14:paraId="5B1E2ED1" w14:textId="4D11272D" w:rsidR="00FF2B60" w:rsidRPr="00994B70" w:rsidRDefault="00FF2B60" w:rsidP="00FF2B60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Seton Medical Center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B17651" w:rsidRPr="00994B70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994B70">
        <w:rPr>
          <w:rFonts w:ascii="Times New Roman" w:hAnsi="Times New Roman" w:cs="Times New Roman"/>
          <w:sz w:val="20"/>
          <w:szCs w:val="20"/>
        </w:rPr>
        <w:t>March 2018</w:t>
      </w:r>
      <w:r w:rsidRPr="00994B70">
        <w:rPr>
          <w:rFonts w:ascii="Times New Roman" w:hAnsi="Times New Roman" w:cs="Times New Roman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Student Observer</w:t>
      </w:r>
    </w:p>
    <w:p w14:paraId="2FF6E43D" w14:textId="706BE8EB" w:rsidR="00FF2B60" w:rsidRPr="00994B70" w:rsidRDefault="00FF2B60" w:rsidP="00FF2B60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Shadowed </w:t>
      </w:r>
      <w:r w:rsidR="00DF34EC" w:rsidRPr="00994B70">
        <w:rPr>
          <w:rFonts w:ascii="Times New Roman" w:hAnsi="Times New Roman" w:cs="Times New Roman"/>
          <w:sz w:val="20"/>
          <w:szCs w:val="20"/>
        </w:rPr>
        <w:t>thoracic surgeon and PA</w:t>
      </w:r>
      <w:r w:rsidR="00D719F2" w:rsidRPr="00994B70">
        <w:rPr>
          <w:rFonts w:ascii="Times New Roman" w:hAnsi="Times New Roman" w:cs="Times New Roman"/>
          <w:sz w:val="20"/>
          <w:szCs w:val="20"/>
        </w:rPr>
        <w:t xml:space="preserve"> on 30+</w:t>
      </w:r>
      <w:r w:rsidRPr="00994B70">
        <w:rPr>
          <w:rFonts w:ascii="Times New Roman" w:hAnsi="Times New Roman" w:cs="Times New Roman"/>
          <w:sz w:val="20"/>
          <w:szCs w:val="20"/>
        </w:rPr>
        <w:t xml:space="preserve"> clinical rounds and discussed diagnostic techniques</w:t>
      </w:r>
    </w:p>
    <w:p w14:paraId="2D9EC99C" w14:textId="45AFC7EB" w:rsidR="00FF2B60" w:rsidRPr="00994B70" w:rsidRDefault="00D719F2" w:rsidP="00FF2B60">
      <w:pPr>
        <w:pStyle w:val="ListParagraph"/>
        <w:numPr>
          <w:ilvl w:val="0"/>
          <w:numId w:val="12"/>
        </w:numPr>
        <w:tabs>
          <w:tab w:val="left" w:pos="180"/>
        </w:tabs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Observed various </w:t>
      </w:r>
      <w:r w:rsidR="0020329E" w:rsidRPr="00994B70">
        <w:rPr>
          <w:rFonts w:ascii="Times New Roman" w:hAnsi="Times New Roman" w:cs="Times New Roman"/>
          <w:sz w:val="20"/>
          <w:szCs w:val="20"/>
        </w:rPr>
        <w:t xml:space="preserve">thoracic </w:t>
      </w:r>
      <w:r w:rsidR="00C15CCB" w:rsidRPr="00994B70">
        <w:rPr>
          <w:rFonts w:ascii="Times New Roman" w:hAnsi="Times New Roman" w:cs="Times New Roman"/>
          <w:sz w:val="20"/>
          <w:szCs w:val="20"/>
        </w:rPr>
        <w:t xml:space="preserve">procedures and </w:t>
      </w:r>
      <w:r w:rsidR="00FF2B60" w:rsidRPr="00994B70">
        <w:rPr>
          <w:rFonts w:ascii="Times New Roman" w:hAnsi="Times New Roman" w:cs="Times New Roman"/>
          <w:sz w:val="20"/>
          <w:szCs w:val="20"/>
        </w:rPr>
        <w:t xml:space="preserve">surgeries </w:t>
      </w:r>
      <w:r w:rsidR="00C15CCB" w:rsidRPr="00994B70">
        <w:rPr>
          <w:rFonts w:ascii="Times New Roman" w:hAnsi="Times New Roman" w:cs="Times New Roman"/>
          <w:sz w:val="20"/>
          <w:szCs w:val="20"/>
        </w:rPr>
        <w:t xml:space="preserve">such as </w:t>
      </w:r>
      <w:r w:rsidR="00614B59" w:rsidRPr="00994B70">
        <w:rPr>
          <w:rFonts w:ascii="Times New Roman" w:hAnsi="Times New Roman" w:cs="Times New Roman"/>
          <w:sz w:val="20"/>
          <w:szCs w:val="20"/>
        </w:rPr>
        <w:t>an Ivor Lewis esophagectomy, thoracotomy, laparotomy, and jejunal tube insertion</w:t>
      </w:r>
    </w:p>
    <w:p w14:paraId="1C3EBD7A" w14:textId="77777777" w:rsidR="00C02D18" w:rsidRPr="00994B70" w:rsidRDefault="00C02D18" w:rsidP="003171F7">
      <w:pPr>
        <w:ind w:firstLine="0"/>
        <w:rPr>
          <w:rFonts w:ascii="Times New Roman" w:hAnsi="Times New Roman" w:cs="Times New Roman"/>
          <w:sz w:val="20"/>
          <w:szCs w:val="20"/>
        </w:rPr>
      </w:pPr>
    </w:p>
    <w:p w14:paraId="7F9ED3E9" w14:textId="1873E1DE" w:rsidR="000D2B72" w:rsidRPr="00994B70" w:rsidRDefault="000D2B72" w:rsidP="000D2B72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Pecan Ridge Memory Care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877BF9" w:rsidRPr="00994B70">
        <w:rPr>
          <w:rFonts w:ascii="Times New Roman" w:hAnsi="Times New Roman" w:cs="Times New Roman"/>
          <w:sz w:val="20"/>
          <w:szCs w:val="20"/>
        </w:rPr>
        <w:t xml:space="preserve">   </w:t>
      </w:r>
      <w:r w:rsidR="00877BF9" w:rsidRPr="00994B70">
        <w:rPr>
          <w:rFonts w:ascii="Times New Roman" w:hAnsi="Times New Roman" w:cs="Times New Roman"/>
          <w:sz w:val="20"/>
          <w:szCs w:val="20"/>
        </w:rPr>
        <w:tab/>
      </w:r>
      <w:r w:rsidR="00877BF9" w:rsidRPr="00994B70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77BF9" w:rsidRPr="00994B70">
        <w:rPr>
          <w:rFonts w:ascii="Times New Roman" w:hAnsi="Times New Roman" w:cs="Times New Roman"/>
          <w:sz w:val="20"/>
          <w:szCs w:val="20"/>
        </w:rPr>
        <w:tab/>
      </w:r>
      <w:r w:rsidR="00877BF9" w:rsidRPr="00994B70">
        <w:rPr>
          <w:rFonts w:ascii="Times New Roman" w:hAnsi="Times New Roman" w:cs="Times New Roman"/>
          <w:sz w:val="20"/>
          <w:szCs w:val="20"/>
        </w:rPr>
        <w:tab/>
      </w:r>
      <w:r w:rsidR="00877BF9" w:rsidRPr="00994B70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012DBA" w:rsidRPr="00994B70">
        <w:rPr>
          <w:rFonts w:ascii="Times New Roman" w:hAnsi="Times New Roman" w:cs="Times New Roman"/>
          <w:sz w:val="20"/>
          <w:szCs w:val="20"/>
        </w:rPr>
        <w:t>April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="00012DBA" w:rsidRPr="00994B70">
        <w:rPr>
          <w:rFonts w:ascii="Times New Roman" w:hAnsi="Times New Roman" w:cs="Times New Roman"/>
          <w:sz w:val="20"/>
          <w:szCs w:val="20"/>
        </w:rPr>
        <w:t>2018</w:t>
      </w:r>
      <w:r w:rsidR="004B7702" w:rsidRPr="00994B70">
        <w:rPr>
          <w:rFonts w:ascii="Times New Roman" w:hAnsi="Times New Roman" w:cs="Times New Roman"/>
          <w:sz w:val="20"/>
          <w:szCs w:val="20"/>
        </w:rPr>
        <w:t xml:space="preserve"> – </w:t>
      </w:r>
      <w:r w:rsidR="00877BF9" w:rsidRPr="00994B70">
        <w:rPr>
          <w:rFonts w:ascii="Times New Roman" w:hAnsi="Times New Roman" w:cs="Times New Roman"/>
          <w:sz w:val="20"/>
          <w:szCs w:val="20"/>
        </w:rPr>
        <w:t>May 2018</w:t>
      </w:r>
      <w:r w:rsidRPr="00994B70">
        <w:rPr>
          <w:rFonts w:ascii="PMingLiU" w:eastAsia="PMingLiU" w:hAnsi="PMingLiU" w:cs="PMingLiU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Founder of Musical Volunteer Group</w:t>
      </w:r>
    </w:p>
    <w:p w14:paraId="0B349705" w14:textId="2F7D69EA" w:rsidR="000D2B72" w:rsidRPr="00994B70" w:rsidRDefault="000555F0" w:rsidP="000D2B7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Coordinate duets and quartets </w:t>
      </w:r>
      <w:r w:rsidR="00780BEE" w:rsidRPr="00994B70">
        <w:rPr>
          <w:rFonts w:ascii="Times New Roman" w:hAnsi="Times New Roman" w:cs="Times New Roman"/>
          <w:sz w:val="20"/>
          <w:szCs w:val="20"/>
        </w:rPr>
        <w:t xml:space="preserve">for residents with dementia, </w:t>
      </w:r>
      <w:r w:rsidRPr="00994B70">
        <w:rPr>
          <w:rFonts w:ascii="Times New Roman" w:hAnsi="Times New Roman" w:cs="Times New Roman"/>
          <w:sz w:val="20"/>
          <w:szCs w:val="20"/>
        </w:rPr>
        <w:t>consisting of various players with different woodwind instruments</w:t>
      </w:r>
    </w:p>
    <w:p w14:paraId="72B8DAF3" w14:textId="4C540BC6" w:rsidR="000555F0" w:rsidRPr="00994B70" w:rsidRDefault="000555F0" w:rsidP="000D2B72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Play various solo pieces on the flute</w:t>
      </w:r>
    </w:p>
    <w:p w14:paraId="7083A8CE" w14:textId="77777777" w:rsidR="00FF2B60" w:rsidRPr="00994B70" w:rsidRDefault="00FF2B60" w:rsidP="003171F7">
      <w:pPr>
        <w:ind w:firstLine="0"/>
        <w:rPr>
          <w:rFonts w:ascii="Times New Roman" w:hAnsi="Times New Roman" w:cs="Times New Roman"/>
          <w:sz w:val="20"/>
          <w:szCs w:val="20"/>
        </w:rPr>
      </w:pPr>
    </w:p>
    <w:p w14:paraId="159E9755" w14:textId="4F3AC80C" w:rsidR="00012DBA" w:rsidRPr="00994B70" w:rsidRDefault="00012DBA" w:rsidP="00012DBA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Global Medical Training at The University of Texas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Sucúa, Ecuador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="00076723" w:rsidRPr="00994B7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March 2019</w:t>
      </w:r>
      <w:r w:rsidRPr="00994B70">
        <w:rPr>
          <w:rFonts w:ascii="Times New Roman" w:hAnsi="Times New Roman" w:cs="Times New Roman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Student Volunteer</w:t>
      </w:r>
    </w:p>
    <w:p w14:paraId="2524AA3F" w14:textId="5567DD9D" w:rsidR="009F37B9" w:rsidRPr="00994B70" w:rsidRDefault="00C31649" w:rsidP="009F37B9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Facilitated increased access to healthcare in </w:t>
      </w:r>
      <w:r w:rsidR="007805A8" w:rsidRPr="00994B70">
        <w:rPr>
          <w:rFonts w:ascii="Times New Roman" w:hAnsi="Times New Roman" w:cs="Times New Roman"/>
          <w:sz w:val="20"/>
          <w:szCs w:val="20"/>
        </w:rPr>
        <w:t xml:space="preserve">multiple </w:t>
      </w:r>
      <w:r w:rsidR="009F37B9" w:rsidRPr="00994B70">
        <w:rPr>
          <w:rFonts w:ascii="Times New Roman" w:hAnsi="Times New Roman" w:cs="Times New Roman"/>
          <w:sz w:val="20"/>
          <w:szCs w:val="20"/>
        </w:rPr>
        <w:t xml:space="preserve">underprivileged </w:t>
      </w:r>
      <w:r w:rsidR="007805A8" w:rsidRPr="00994B70">
        <w:rPr>
          <w:rFonts w:ascii="Times New Roman" w:hAnsi="Times New Roman" w:cs="Times New Roman"/>
          <w:sz w:val="20"/>
          <w:szCs w:val="20"/>
        </w:rPr>
        <w:t>villages</w:t>
      </w:r>
      <w:r w:rsidR="009F37B9" w:rsidRPr="00994B70">
        <w:rPr>
          <w:rFonts w:ascii="Times New Roman" w:hAnsi="Times New Roman" w:cs="Times New Roman"/>
          <w:sz w:val="20"/>
          <w:szCs w:val="20"/>
        </w:rPr>
        <w:t xml:space="preserve"> in Sucúa by working with local doctors and translators</w:t>
      </w:r>
    </w:p>
    <w:p w14:paraId="0CADAD79" w14:textId="60E0F600" w:rsidR="009F37B9" w:rsidRPr="00994B70" w:rsidRDefault="00EF34E5" w:rsidP="009F37B9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Conducted patient interviews in Spanish, took vital signs and conducted physical assessments of all patients, predict</w:t>
      </w:r>
      <w:r w:rsidR="00CE462D" w:rsidRPr="00994B70">
        <w:rPr>
          <w:rFonts w:ascii="Times New Roman" w:hAnsi="Times New Roman" w:cs="Times New Roman"/>
          <w:sz w:val="20"/>
          <w:szCs w:val="20"/>
        </w:rPr>
        <w:t>ed diagnoses and treatment plan</w:t>
      </w:r>
      <w:r w:rsidRPr="00994B70">
        <w:rPr>
          <w:rFonts w:ascii="Times New Roman" w:hAnsi="Times New Roman" w:cs="Times New Roman"/>
          <w:sz w:val="20"/>
          <w:szCs w:val="20"/>
        </w:rPr>
        <w:t xml:space="preserve">s for each individual patient which was then discussed and confirmed with doctors </w:t>
      </w:r>
    </w:p>
    <w:p w14:paraId="1541C82F" w14:textId="1D285B16" w:rsidR="00EF34E5" w:rsidRPr="00994B70" w:rsidRDefault="00EF34E5" w:rsidP="009F37B9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Wrote prescriptions in Spanish base</w:t>
      </w:r>
      <w:r w:rsidR="00B535A2" w:rsidRPr="00994B70">
        <w:rPr>
          <w:rFonts w:ascii="Times New Roman" w:hAnsi="Times New Roman" w:cs="Times New Roman"/>
          <w:sz w:val="20"/>
          <w:szCs w:val="20"/>
        </w:rPr>
        <w:t>d on patient interactions, filled prescriptions from the clinic pharmacy, and explained directions for taking each specific medication to patients in Spanish</w:t>
      </w:r>
    </w:p>
    <w:p w14:paraId="218720C4" w14:textId="77777777" w:rsidR="00133710" w:rsidRPr="00994B70" w:rsidRDefault="00133710" w:rsidP="00133710">
      <w:pPr>
        <w:pStyle w:val="Heading2"/>
        <w:rPr>
          <w:rFonts w:ascii="Times New Roman" w:hAnsi="Times New Roman" w:cs="Times New Roman"/>
          <w:b/>
        </w:rPr>
      </w:pPr>
      <w:r w:rsidRPr="00994B70">
        <w:rPr>
          <w:rFonts w:ascii="Times New Roman" w:hAnsi="Times New Roman" w:cs="Times New Roman"/>
          <w:b/>
        </w:rPr>
        <w:lastRenderedPageBreak/>
        <w:t>LEADERSHIP EXPERIENCE AND ACTIVITIES</w:t>
      </w:r>
    </w:p>
    <w:p w14:paraId="368BDF85" w14:textId="5B57BC70" w:rsidR="00133710" w:rsidRPr="00994B70" w:rsidRDefault="00133710" w:rsidP="00133710">
      <w:pPr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b/>
          <w:sz w:val="20"/>
          <w:szCs w:val="20"/>
        </w:rPr>
        <w:t>The American Red Cross Club at UT Austin</w:t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</w:t>
      </w:r>
      <w:r w:rsidR="00D132DB" w:rsidRPr="00994B70">
        <w:rPr>
          <w:rFonts w:ascii="Times New Roman" w:hAnsi="Times New Roman" w:cs="Times New Roman"/>
          <w:i/>
          <w:sz w:val="20"/>
          <w:szCs w:val="20"/>
        </w:rPr>
        <w:t xml:space="preserve">                   </w:t>
      </w:r>
      <w:r w:rsidRPr="00994B70">
        <w:rPr>
          <w:rFonts w:ascii="Times New Roman" w:hAnsi="Times New Roman" w:cs="Times New Roman"/>
          <w:sz w:val="20"/>
          <w:szCs w:val="20"/>
        </w:rPr>
        <w:t>August 2016 – Present</w:t>
      </w:r>
    </w:p>
    <w:p w14:paraId="2F0ACFF4" w14:textId="34686291" w:rsidR="00133710" w:rsidRPr="00994B70" w:rsidRDefault="00D132DB" w:rsidP="00133710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Public Relations Committee Member</w:t>
      </w:r>
      <w:r w:rsidR="00986816" w:rsidRPr="00994B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86816" w:rsidRPr="00994B70">
        <w:rPr>
          <w:rFonts w:ascii="Times New Roman" w:hAnsi="Times New Roman" w:cs="Times New Roman"/>
          <w:sz w:val="20"/>
          <w:szCs w:val="20"/>
        </w:rPr>
        <w:t>(August 2016 – June 2017)</w:t>
      </w:r>
    </w:p>
    <w:p w14:paraId="4CD886ED" w14:textId="2485A32E" w:rsidR="00133710" w:rsidRPr="00994B70" w:rsidRDefault="002C7DB7" w:rsidP="002C7DB7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Assisted Events chairs in planning and carrying out various fundraising and awareness events  </w:t>
      </w:r>
    </w:p>
    <w:p w14:paraId="2CC9D481" w14:textId="1063A636" w:rsidR="002C7DB7" w:rsidRPr="00994B70" w:rsidRDefault="002C7DB7" w:rsidP="002C7DB7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In charge of advertising and promoting mass CPR events and blood drives</w:t>
      </w:r>
    </w:p>
    <w:p w14:paraId="60887418" w14:textId="68493D42" w:rsidR="00D132DB" w:rsidRPr="00994B70" w:rsidRDefault="00D132DB" w:rsidP="00D132DB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Events Chair</w:t>
      </w:r>
      <w:r w:rsidR="00986816" w:rsidRPr="00994B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86816" w:rsidRPr="00994B70">
        <w:rPr>
          <w:rFonts w:ascii="Times New Roman" w:hAnsi="Times New Roman" w:cs="Times New Roman"/>
          <w:sz w:val="20"/>
          <w:szCs w:val="20"/>
        </w:rPr>
        <w:t>(August 2017 – June 2018)</w:t>
      </w:r>
    </w:p>
    <w:p w14:paraId="7C94D8FC" w14:textId="77777777" w:rsidR="00A46047" w:rsidRPr="00994B70" w:rsidRDefault="002C7DB7" w:rsidP="00A46047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Planned and carried out all fundraising and awareness events, such as </w:t>
      </w:r>
      <w:r w:rsidR="00A46047" w:rsidRPr="00994B70">
        <w:rPr>
          <w:rFonts w:ascii="Times New Roman" w:hAnsi="Times New Roman" w:cs="Times New Roman"/>
          <w:sz w:val="20"/>
          <w:szCs w:val="20"/>
        </w:rPr>
        <w:t xml:space="preserve">a </w:t>
      </w:r>
      <w:r w:rsidRPr="00994B70">
        <w:rPr>
          <w:rFonts w:ascii="Times New Roman" w:hAnsi="Times New Roman" w:cs="Times New Roman"/>
          <w:sz w:val="20"/>
          <w:szCs w:val="20"/>
        </w:rPr>
        <w:t>St. Jude</w:t>
      </w:r>
      <w:r w:rsidR="00A46047" w:rsidRPr="00994B70">
        <w:rPr>
          <w:rFonts w:ascii="Times New Roman" w:hAnsi="Times New Roman" w:cs="Times New Roman"/>
          <w:sz w:val="20"/>
          <w:szCs w:val="20"/>
        </w:rPr>
        <w:t>’</w:t>
      </w:r>
      <w:r w:rsidRPr="00994B70">
        <w:rPr>
          <w:rFonts w:ascii="Times New Roman" w:hAnsi="Times New Roman" w:cs="Times New Roman"/>
          <w:sz w:val="20"/>
          <w:szCs w:val="20"/>
        </w:rPr>
        <w:t>s</w:t>
      </w:r>
      <w:r w:rsidR="00A46047" w:rsidRPr="00994B70">
        <w:rPr>
          <w:rFonts w:ascii="Times New Roman" w:hAnsi="Times New Roman" w:cs="Times New Roman"/>
          <w:sz w:val="20"/>
          <w:szCs w:val="20"/>
        </w:rPr>
        <w:t xml:space="preserve"> Fundraiser, Hurricane Harvey Relief Fundraiser, </w:t>
      </w:r>
    </w:p>
    <w:p w14:paraId="51F5D834" w14:textId="7DC1633F" w:rsidR="00A46047" w:rsidRPr="00994B70" w:rsidRDefault="00A46047" w:rsidP="00A46047">
      <w:pPr>
        <w:tabs>
          <w:tab w:val="left" w:pos="180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ab/>
        <w:t>blood drives, and a Mass CPR/AED/First Aid Certification Event</w:t>
      </w:r>
    </w:p>
    <w:p w14:paraId="5FE43C9A" w14:textId="1BE98F3A" w:rsidR="00A46047" w:rsidRPr="00994B70" w:rsidRDefault="00157C12" w:rsidP="00A46047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In charge of instructing and teaching committee members</w:t>
      </w:r>
    </w:p>
    <w:p w14:paraId="6A2874FE" w14:textId="7C4D0814" w:rsidR="00157C12" w:rsidRPr="00994B70" w:rsidRDefault="00157C12" w:rsidP="00A46047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Assisted the Treasurer and Volunteer Coordinator in event details</w:t>
      </w:r>
    </w:p>
    <w:p w14:paraId="75FCBB8D" w14:textId="746401B6" w:rsidR="00D132DB" w:rsidRPr="00994B70" w:rsidRDefault="00D132DB" w:rsidP="00D132DB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Vice President</w:t>
      </w:r>
      <w:r w:rsidR="00986816" w:rsidRPr="00994B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86816" w:rsidRPr="00994B70">
        <w:rPr>
          <w:rFonts w:ascii="Times New Roman" w:hAnsi="Times New Roman" w:cs="Times New Roman"/>
          <w:sz w:val="20"/>
          <w:szCs w:val="20"/>
        </w:rPr>
        <w:t>(August 2018 – Present)</w:t>
      </w:r>
    </w:p>
    <w:p w14:paraId="1CC7FB3E" w14:textId="2AE2670D" w:rsidR="00157C12" w:rsidRPr="00994B70" w:rsidRDefault="00157C12" w:rsidP="00AF596B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Oversee all club activities, as well as various National Chapter activities</w:t>
      </w:r>
    </w:p>
    <w:p w14:paraId="6602BF2A" w14:textId="4BEE3788" w:rsidR="00157C12" w:rsidRPr="00994B70" w:rsidRDefault="00157C12" w:rsidP="00157C12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Plan variou</w:t>
      </w:r>
      <w:r w:rsidR="009E4FAF">
        <w:rPr>
          <w:rFonts w:ascii="Times New Roman" w:hAnsi="Times New Roman" w:cs="Times New Roman"/>
          <w:sz w:val="20"/>
          <w:szCs w:val="20"/>
        </w:rPr>
        <w:t>s activities and events</w:t>
      </w:r>
      <w:r w:rsidRPr="00994B70">
        <w:rPr>
          <w:rFonts w:ascii="Times New Roman" w:hAnsi="Times New Roman" w:cs="Times New Roman"/>
          <w:sz w:val="20"/>
          <w:szCs w:val="20"/>
        </w:rPr>
        <w:t xml:space="preserve"> individually and with the President</w:t>
      </w:r>
    </w:p>
    <w:p w14:paraId="5800BF31" w14:textId="23BD7706" w:rsidR="00133710" w:rsidRPr="00994B70" w:rsidRDefault="00133710" w:rsidP="00133710">
      <w:pPr>
        <w:ind w:firstLine="0"/>
        <w:rPr>
          <w:rFonts w:ascii="Times New Roman" w:hAnsi="Times New Roman" w:cs="Times New Roman"/>
          <w:sz w:val="20"/>
          <w:szCs w:val="20"/>
        </w:rPr>
      </w:pPr>
    </w:p>
    <w:p w14:paraId="15D35CBF" w14:textId="52C25F4F" w:rsidR="00522CC7" w:rsidRPr="00994B70" w:rsidRDefault="00522CC7" w:rsidP="00522CC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b/>
          <w:sz w:val="20"/>
          <w:szCs w:val="20"/>
        </w:rPr>
        <w:t>Global Medical Training at UT Austin</w:t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     </w:t>
      </w:r>
      <w:r w:rsidRPr="00994B70">
        <w:rPr>
          <w:rFonts w:ascii="Times New Roman" w:hAnsi="Times New Roman" w:cs="Times New Roman"/>
          <w:sz w:val="20"/>
          <w:szCs w:val="20"/>
        </w:rPr>
        <w:t>August 2016 – Present</w:t>
      </w:r>
    </w:p>
    <w:p w14:paraId="6899DA22" w14:textId="74FB39D0" w:rsidR="00522CC7" w:rsidRPr="00994B70" w:rsidRDefault="00522CC7" w:rsidP="00522CC7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General Member</w:t>
      </w:r>
      <w:r w:rsidR="007F7186" w:rsidRPr="00994B7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F7186" w:rsidRPr="00994B70">
        <w:rPr>
          <w:rFonts w:ascii="Times New Roman" w:hAnsi="Times New Roman" w:cs="Times New Roman"/>
          <w:sz w:val="20"/>
          <w:szCs w:val="20"/>
        </w:rPr>
        <w:t>(August 2016 – Present)</w:t>
      </w:r>
    </w:p>
    <w:p w14:paraId="564974A5" w14:textId="778E6D00" w:rsidR="004C3C67" w:rsidRPr="00994B70" w:rsidRDefault="00157C12" w:rsidP="00157C12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Participate in various volunteer events such as walking dogs, fundraising for leukemia, feeding the homeless, etc.</w:t>
      </w:r>
    </w:p>
    <w:p w14:paraId="683591FA" w14:textId="681CDB11" w:rsidR="007F7186" w:rsidRPr="00994B70" w:rsidRDefault="007F7186" w:rsidP="007F7186">
      <w:pPr>
        <w:tabs>
          <w:tab w:val="left" w:pos="180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 xml:space="preserve">Tripper </w:t>
      </w:r>
      <w:r w:rsidRPr="00994B70">
        <w:rPr>
          <w:rFonts w:ascii="Times New Roman" w:hAnsi="Times New Roman" w:cs="Times New Roman"/>
          <w:sz w:val="20"/>
          <w:szCs w:val="20"/>
        </w:rPr>
        <w:t>(February 2019 – May 2019)</w:t>
      </w:r>
    </w:p>
    <w:p w14:paraId="67057BF7" w14:textId="27C54150" w:rsidR="007F7186" w:rsidRPr="00994B70" w:rsidRDefault="00157C12" w:rsidP="00157C12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As part of preparation to go on a medical mission trip to Ecuador, attended weekly workshops to </w:t>
      </w:r>
      <w:r w:rsidR="007F7186" w:rsidRPr="00994B70">
        <w:rPr>
          <w:rFonts w:ascii="Times New Roman" w:hAnsi="Times New Roman" w:cs="Times New Roman"/>
          <w:sz w:val="20"/>
          <w:szCs w:val="20"/>
        </w:rPr>
        <w:t xml:space="preserve">gain necessary knowledge of </w:t>
      </w:r>
    </w:p>
    <w:p w14:paraId="2DF88FD6" w14:textId="7AB56544" w:rsidR="00157C12" w:rsidRPr="00994B70" w:rsidRDefault="007F7186" w:rsidP="007F7186">
      <w:pPr>
        <w:tabs>
          <w:tab w:val="left" w:pos="180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ab/>
        <w:t>the Shuar culture, relevant diseases, medical Spanish, taking vital signs, and writing/filling prescriptions</w:t>
      </w:r>
    </w:p>
    <w:p w14:paraId="1BFADE16" w14:textId="77777777" w:rsidR="007F7186" w:rsidRPr="00994B70" w:rsidRDefault="007F7186" w:rsidP="00522CC7">
      <w:pPr>
        <w:ind w:firstLine="0"/>
        <w:rPr>
          <w:rFonts w:ascii="Times New Roman" w:hAnsi="Times New Roman" w:cs="Times New Roman"/>
          <w:b/>
          <w:sz w:val="20"/>
          <w:szCs w:val="20"/>
        </w:rPr>
      </w:pPr>
    </w:p>
    <w:p w14:paraId="6D5C321E" w14:textId="77777777" w:rsidR="00080A0D" w:rsidRPr="00994B70" w:rsidRDefault="00080A0D" w:rsidP="00080A0D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b/>
          <w:sz w:val="20"/>
          <w:szCs w:val="20"/>
        </w:rPr>
        <w:t xml:space="preserve">Antibiotics Research Lab </w:t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</w:t>
      </w:r>
      <w:r w:rsidRPr="00994B70">
        <w:rPr>
          <w:rFonts w:ascii="Times New Roman" w:hAnsi="Times New Roman" w:cs="Times New Roman"/>
          <w:sz w:val="20"/>
          <w:szCs w:val="20"/>
        </w:rPr>
        <w:t xml:space="preserve">January 2017 – December 2017 </w:t>
      </w:r>
      <w:r w:rsidRPr="00994B70">
        <w:rPr>
          <w:rFonts w:ascii="Times New Roman" w:hAnsi="Times New Roman" w:cs="Times New Roman"/>
          <w:i/>
          <w:sz w:val="20"/>
          <w:szCs w:val="20"/>
        </w:rPr>
        <w:t>Research Assistant</w:t>
      </w:r>
    </w:p>
    <w:p w14:paraId="04FB8F1B" w14:textId="77777777" w:rsidR="00080A0D" w:rsidRPr="00994B70" w:rsidRDefault="00080A0D" w:rsidP="00080A0D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Conducted </w:t>
      </w:r>
      <w:r w:rsidRPr="00994B70">
        <w:rPr>
          <w:rFonts w:ascii="Times New Roman" w:hAnsi="Times New Roman" w:cs="Times New Roman"/>
          <w:color w:val="000000"/>
          <w:sz w:val="20"/>
          <w:szCs w:val="20"/>
        </w:rPr>
        <w:t xml:space="preserve">research to answer two main research questions, can new and unique kinds of antibiotics be discovered, and how </w:t>
      </w:r>
    </w:p>
    <w:p w14:paraId="41ADA8FE" w14:textId="77777777" w:rsidR="00080A0D" w:rsidRPr="00994B70" w:rsidRDefault="00080A0D" w:rsidP="00080A0D">
      <w:pPr>
        <w:tabs>
          <w:tab w:val="left" w:pos="180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do such antibiotic producers affect other soil bacteria such as </w:t>
      </w:r>
      <w:r w:rsidRPr="00994B70">
        <w:rPr>
          <w:rFonts w:ascii="Times New Roman" w:hAnsi="Times New Roman" w:cs="Times New Roman"/>
          <w:i/>
          <w:color w:val="000000"/>
          <w:sz w:val="20"/>
          <w:szCs w:val="20"/>
        </w:rPr>
        <w:t>Streptomyces</w:t>
      </w:r>
      <w:r w:rsidRPr="00994B70"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14:paraId="3E38FC3A" w14:textId="77777777" w:rsidR="00080A0D" w:rsidRPr="00994B70" w:rsidRDefault="00080A0D" w:rsidP="00080A0D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Determined</w:t>
      </w:r>
      <w:r w:rsidRPr="00994B70">
        <w:rPr>
          <w:rFonts w:ascii="Times New Roman" w:hAnsi="Times New Roman" w:cs="Times New Roman"/>
          <w:color w:val="000000"/>
          <w:sz w:val="20"/>
          <w:szCs w:val="20"/>
        </w:rPr>
        <w:t xml:space="preserve"> the role of various stressors such as media starvation and bacterium spatial competition on </w:t>
      </w:r>
      <w:r w:rsidRPr="00994B7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Streptomyces </w:t>
      </w:r>
      <w:r w:rsidRPr="00994B70">
        <w:rPr>
          <w:rFonts w:ascii="Times New Roman" w:hAnsi="Times New Roman" w:cs="Times New Roman"/>
          <w:color w:val="000000"/>
          <w:sz w:val="20"/>
          <w:szCs w:val="20"/>
        </w:rPr>
        <w:t xml:space="preserve">antibiotic </w:t>
      </w:r>
    </w:p>
    <w:p w14:paraId="2B3122C0" w14:textId="77777777" w:rsidR="00080A0D" w:rsidRPr="00994B70" w:rsidRDefault="00080A0D" w:rsidP="00080A0D">
      <w:pPr>
        <w:tabs>
          <w:tab w:val="left" w:pos="180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production, as well as the effects of co-culturing </w:t>
      </w:r>
    </w:p>
    <w:p w14:paraId="170EE5E3" w14:textId="77777777" w:rsidR="00080A0D" w:rsidRPr="00994B70" w:rsidRDefault="00080A0D" w:rsidP="00080A0D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Compos</w:t>
      </w:r>
      <w:r w:rsidRPr="00994B70">
        <w:rPr>
          <w:rFonts w:ascii="Times New Roman" w:hAnsi="Times New Roman" w:cs="Times New Roman"/>
          <w:color w:val="000000"/>
          <w:sz w:val="20"/>
          <w:szCs w:val="20"/>
        </w:rPr>
        <w:t>ed a final paper in which the research question, methods, analyses, and conclusions were discussed in detail</w:t>
      </w:r>
    </w:p>
    <w:p w14:paraId="036FA6BC" w14:textId="2675EFC2" w:rsidR="00080A0D" w:rsidRPr="00994B70" w:rsidRDefault="007518BD" w:rsidP="007518BD">
      <w:pPr>
        <w:tabs>
          <w:tab w:val="left" w:pos="4136"/>
        </w:tabs>
        <w:ind w:firstLine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14:paraId="181C0F90" w14:textId="77777777" w:rsidR="00080A0D" w:rsidRPr="00994B70" w:rsidRDefault="00080A0D" w:rsidP="00080A0D">
      <w:pPr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b/>
          <w:sz w:val="20"/>
          <w:szCs w:val="20"/>
        </w:rPr>
        <w:t>DKMS at UT Austin</w:t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             </w:t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  <w:t xml:space="preserve">      </w:t>
      </w:r>
      <w:r w:rsidRPr="00994B70">
        <w:rPr>
          <w:rFonts w:ascii="Times New Roman" w:hAnsi="Times New Roman" w:cs="Times New Roman"/>
          <w:sz w:val="20"/>
          <w:szCs w:val="20"/>
        </w:rPr>
        <w:t>August 2018 – Present</w:t>
      </w:r>
    </w:p>
    <w:p w14:paraId="078DCA61" w14:textId="77777777" w:rsidR="00080A0D" w:rsidRPr="00994B70" w:rsidRDefault="00080A0D" w:rsidP="00080A0D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Executive Board, Publicity Chair</w:t>
      </w:r>
    </w:p>
    <w:p w14:paraId="65998E27" w14:textId="77777777" w:rsidR="00080A0D" w:rsidRPr="00994B70" w:rsidRDefault="00080A0D" w:rsidP="00080A0D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Organize multiple drives to swab and register potential bone marrow donors, as well as host large scale swabbing events</w:t>
      </w:r>
    </w:p>
    <w:p w14:paraId="2435AF5F" w14:textId="757C7A69" w:rsidR="00080A0D" w:rsidRPr="00994B70" w:rsidRDefault="00080A0D" w:rsidP="00080A0D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Post on various social media platforms to promote large events such as the annual Valentine’s Day campus-wide drive</w:t>
      </w:r>
    </w:p>
    <w:p w14:paraId="3A959904" w14:textId="77777777" w:rsidR="00080A0D" w:rsidRPr="00994B70" w:rsidRDefault="00080A0D" w:rsidP="00522CC7">
      <w:pPr>
        <w:ind w:firstLine="0"/>
        <w:rPr>
          <w:rFonts w:ascii="Times New Roman" w:hAnsi="Times New Roman" w:cs="Times New Roman"/>
          <w:b/>
          <w:sz w:val="20"/>
          <w:szCs w:val="20"/>
        </w:rPr>
      </w:pPr>
    </w:p>
    <w:p w14:paraId="217B4E8B" w14:textId="0CDF4EF8" w:rsidR="00522CC7" w:rsidRPr="00994B70" w:rsidRDefault="00522CC7" w:rsidP="00522CC7">
      <w:pPr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b/>
          <w:sz w:val="20"/>
          <w:szCs w:val="20"/>
        </w:rPr>
        <w:t>Kappa Rho Pre-Med Honor Society at UT Austin</w:t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</w:r>
      <w:r w:rsidRPr="00994B70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                              </w:t>
      </w:r>
      <w:r w:rsidRPr="00994B70">
        <w:rPr>
          <w:rFonts w:ascii="Times New Roman" w:hAnsi="Times New Roman" w:cs="Times New Roman"/>
          <w:sz w:val="20"/>
          <w:szCs w:val="20"/>
        </w:rPr>
        <w:t>August 2018 – Present</w:t>
      </w:r>
    </w:p>
    <w:p w14:paraId="1280FA26" w14:textId="0800444B" w:rsidR="00522CC7" w:rsidRPr="00994B70" w:rsidRDefault="007F7186" w:rsidP="00522CC7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Honor Society</w:t>
      </w:r>
      <w:r w:rsidR="00522CC7" w:rsidRPr="00994B70">
        <w:rPr>
          <w:rFonts w:ascii="Times New Roman" w:hAnsi="Times New Roman" w:cs="Times New Roman"/>
          <w:i/>
          <w:sz w:val="20"/>
          <w:szCs w:val="20"/>
        </w:rPr>
        <w:t xml:space="preserve"> Member</w:t>
      </w:r>
    </w:p>
    <w:p w14:paraId="1B79CA9B" w14:textId="77777777" w:rsidR="00F4389F" w:rsidRPr="00994B70" w:rsidRDefault="007F7186" w:rsidP="007F7186">
      <w:pPr>
        <w:pStyle w:val="ListParagraph"/>
        <w:numPr>
          <w:ilvl w:val="0"/>
          <w:numId w:val="12"/>
        </w:numPr>
        <w:tabs>
          <w:tab w:val="left" w:pos="180"/>
        </w:tabs>
        <w:ind w:hanging="10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Participate in various volunteer events such as </w:t>
      </w:r>
      <w:r w:rsidR="00F4389F" w:rsidRPr="00994B70">
        <w:rPr>
          <w:rFonts w:ascii="Times New Roman" w:hAnsi="Times New Roman" w:cs="Times New Roman"/>
          <w:sz w:val="20"/>
          <w:szCs w:val="20"/>
        </w:rPr>
        <w:t>helping local</w:t>
      </w:r>
      <w:r w:rsidRPr="00994B70">
        <w:rPr>
          <w:rFonts w:ascii="Times New Roman" w:hAnsi="Times New Roman" w:cs="Times New Roman"/>
          <w:sz w:val="20"/>
          <w:szCs w:val="20"/>
        </w:rPr>
        <w:t xml:space="preserve"> food banks, </w:t>
      </w:r>
      <w:r w:rsidR="00F4389F" w:rsidRPr="00994B70">
        <w:rPr>
          <w:rFonts w:ascii="Times New Roman" w:hAnsi="Times New Roman" w:cs="Times New Roman"/>
          <w:sz w:val="20"/>
          <w:szCs w:val="20"/>
        </w:rPr>
        <w:t xml:space="preserve">feeding the homeless, and welcoming displaced immigrants </w:t>
      </w:r>
    </w:p>
    <w:p w14:paraId="56D31C2E" w14:textId="50172D67" w:rsidR="00F66F3D" w:rsidRPr="00994B70" w:rsidRDefault="00F4389F" w:rsidP="00080A0D">
      <w:pPr>
        <w:tabs>
          <w:tab w:val="left" w:pos="180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ab/>
        <w:t>in need of shelter and support services at Casa Marianella</w:t>
      </w:r>
    </w:p>
    <w:p w14:paraId="56DB98CA" w14:textId="3643C4C3" w:rsidR="005D5006" w:rsidRPr="00994B70" w:rsidRDefault="002C6C38" w:rsidP="001E5AD1">
      <w:pPr>
        <w:pStyle w:val="Heading2"/>
        <w:rPr>
          <w:rFonts w:ascii="Times New Roman" w:hAnsi="Times New Roman" w:cs="Times New Roman"/>
          <w:b/>
        </w:rPr>
      </w:pPr>
      <w:r w:rsidRPr="00994B70">
        <w:rPr>
          <w:rFonts w:ascii="Times New Roman" w:hAnsi="Times New Roman" w:cs="Times New Roman"/>
          <w:b/>
        </w:rPr>
        <w:t>EMPLOYMENT</w:t>
      </w:r>
    </w:p>
    <w:p w14:paraId="2B3257A7" w14:textId="77777777" w:rsidR="0099705A" w:rsidRPr="00994B70" w:rsidRDefault="0099705A" w:rsidP="0099705A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AM Pharmacy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</w:t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 June 2017 – August 2017</w:t>
      </w:r>
      <w:r w:rsidRPr="00994B70">
        <w:rPr>
          <w:rFonts w:ascii="PMingLiU" w:eastAsia="PMingLiU" w:hAnsi="PMingLiU" w:cs="PMingLiU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Pharmacy Intern</w:t>
      </w:r>
    </w:p>
    <w:p w14:paraId="05FC5FF4" w14:textId="79763846" w:rsidR="00DD31B7" w:rsidRPr="00994B70" w:rsidRDefault="00DD31B7" w:rsidP="00DD31B7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Counted, filled, and packaged medications for patients, as well as stocked and attached pricing on medications</w:t>
      </w:r>
    </w:p>
    <w:p w14:paraId="64284F47" w14:textId="10B90099" w:rsidR="00DD31B7" w:rsidRPr="00994B70" w:rsidRDefault="00DD31B7" w:rsidP="00DD31B7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>Completed patient paperwork relating to the filling and buying of medications</w:t>
      </w:r>
    </w:p>
    <w:p w14:paraId="115A84A4" w14:textId="77777777" w:rsidR="0099705A" w:rsidRPr="00994B70" w:rsidRDefault="0099705A" w:rsidP="0099705A">
      <w:pPr>
        <w:ind w:firstLine="0"/>
        <w:rPr>
          <w:rFonts w:ascii="Times New Roman" w:hAnsi="Times New Roman" w:cs="Times New Roman"/>
          <w:sz w:val="20"/>
          <w:szCs w:val="20"/>
        </w:rPr>
      </w:pPr>
    </w:p>
    <w:p w14:paraId="589F3462" w14:textId="77777777" w:rsidR="0099705A" w:rsidRPr="00994B70" w:rsidRDefault="0099705A" w:rsidP="0099705A">
      <w:pPr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994B70">
        <w:rPr>
          <w:rFonts w:ascii="Times New Roman" w:eastAsia="Times New Roman" w:hAnsi="Times New Roman" w:cs="Times New Roman"/>
          <w:b/>
          <w:iCs/>
          <w:sz w:val="20"/>
          <w:szCs w:val="20"/>
        </w:rPr>
        <w:t>The University of Texas at Austin</w:t>
      </w:r>
      <w:r w:rsidRPr="00994B70">
        <w:rPr>
          <w:rFonts w:ascii="Times New Roman" w:eastAsia="Times New Roman" w:hAnsi="Times New Roman" w:cs="Times New Roman"/>
          <w:i/>
          <w:iCs/>
          <w:sz w:val="20"/>
          <w:szCs w:val="20"/>
        </w:rPr>
        <w:t>-</w:t>
      </w:r>
      <w:r w:rsidRPr="00994B70">
        <w:rPr>
          <w:rFonts w:ascii="Times New Roman" w:hAnsi="Times New Roman" w:cs="Times New Roman"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Austin, TX</w:t>
      </w:r>
      <w:r w:rsidRPr="00994B7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</w:t>
      </w:r>
      <w:r w:rsidRPr="00994B70">
        <w:rPr>
          <w:rFonts w:ascii="Times New Roman" w:hAnsi="Times New Roman" w:cs="Times New Roman"/>
          <w:sz w:val="20"/>
          <w:szCs w:val="20"/>
        </w:rPr>
        <w:tab/>
        <w:t xml:space="preserve">               January 2018 – June 2018</w:t>
      </w:r>
      <w:r w:rsidRPr="00994B70">
        <w:rPr>
          <w:rFonts w:ascii="PMingLiU" w:eastAsia="PMingLiU" w:hAnsi="PMingLiU" w:cs="PMingLiU"/>
          <w:sz w:val="20"/>
          <w:szCs w:val="20"/>
        </w:rPr>
        <w:br/>
      </w:r>
      <w:r w:rsidRPr="00994B70">
        <w:rPr>
          <w:rFonts w:ascii="Times New Roman" w:hAnsi="Times New Roman" w:cs="Times New Roman"/>
          <w:i/>
          <w:sz w:val="20"/>
          <w:szCs w:val="20"/>
        </w:rPr>
        <w:t>Physical Science Teaching Assistant</w:t>
      </w:r>
    </w:p>
    <w:p w14:paraId="2754ED1C" w14:textId="1B8A20E9" w:rsidR="00335238" w:rsidRPr="00994B70" w:rsidRDefault="008F084F" w:rsidP="0099705A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Assisted the </w:t>
      </w:r>
      <w:r w:rsidR="00A93451" w:rsidRPr="00994B70">
        <w:rPr>
          <w:rFonts w:ascii="Times New Roman" w:hAnsi="Times New Roman" w:cs="Times New Roman"/>
          <w:sz w:val="20"/>
          <w:szCs w:val="20"/>
        </w:rPr>
        <w:t>Physical Science</w:t>
      </w:r>
      <w:r w:rsidRPr="00994B70">
        <w:rPr>
          <w:rFonts w:ascii="Times New Roman" w:hAnsi="Times New Roman" w:cs="Times New Roman"/>
          <w:sz w:val="20"/>
          <w:szCs w:val="20"/>
        </w:rPr>
        <w:t xml:space="preserve"> professor by working with individual students and groups during class</w:t>
      </w:r>
    </w:p>
    <w:p w14:paraId="1A1D8113" w14:textId="75464C3D" w:rsidR="008F084F" w:rsidRPr="00994B70" w:rsidRDefault="008F084F" w:rsidP="0099705A">
      <w:pPr>
        <w:pStyle w:val="ListParagraph"/>
        <w:numPr>
          <w:ilvl w:val="3"/>
          <w:numId w:val="1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 w:rsidRPr="00994B70">
        <w:rPr>
          <w:rFonts w:ascii="Times New Roman" w:hAnsi="Times New Roman" w:cs="Times New Roman"/>
          <w:sz w:val="20"/>
          <w:szCs w:val="20"/>
        </w:rPr>
        <w:t xml:space="preserve">Helped plan weekly agendas </w:t>
      </w:r>
      <w:r w:rsidR="00A93451" w:rsidRPr="00994B70">
        <w:rPr>
          <w:rFonts w:ascii="Times New Roman" w:hAnsi="Times New Roman" w:cs="Times New Roman"/>
          <w:sz w:val="20"/>
          <w:szCs w:val="20"/>
        </w:rPr>
        <w:t xml:space="preserve">and lab activities, and </w:t>
      </w:r>
      <w:r w:rsidRPr="00994B70">
        <w:rPr>
          <w:rFonts w:ascii="Times New Roman" w:hAnsi="Times New Roman" w:cs="Times New Roman"/>
          <w:sz w:val="20"/>
          <w:szCs w:val="20"/>
        </w:rPr>
        <w:t>graded papers, exams, and individual course work</w:t>
      </w:r>
    </w:p>
    <w:p w14:paraId="1DFB4957" w14:textId="77777777" w:rsidR="002C6C38" w:rsidRPr="00994B70" w:rsidRDefault="002C6C38" w:rsidP="001E5AD1">
      <w:pPr>
        <w:pStyle w:val="Heading2"/>
        <w:rPr>
          <w:rFonts w:ascii="Times New Roman" w:hAnsi="Times New Roman" w:cs="Times New Roman"/>
          <w:b/>
        </w:rPr>
      </w:pPr>
      <w:r w:rsidRPr="00994B70">
        <w:rPr>
          <w:rFonts w:ascii="Times New Roman" w:hAnsi="Times New Roman" w:cs="Times New Roman"/>
          <w:b/>
        </w:rPr>
        <w:t>ADDITIONAL INFORMATION</w:t>
      </w:r>
    </w:p>
    <w:p w14:paraId="3197399F" w14:textId="70774A28" w:rsidR="00FA13F1" w:rsidRPr="00994B70" w:rsidRDefault="00FA13F1" w:rsidP="00FA13F1">
      <w:pPr>
        <w:ind w:firstLine="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 xml:space="preserve">Licenses and Certifications: </w:t>
      </w:r>
      <w:r w:rsidR="008F1799" w:rsidRPr="00994B70">
        <w:rPr>
          <w:rFonts w:ascii="Times New Roman" w:hAnsi="Times New Roman" w:cs="Times New Roman"/>
          <w:i/>
          <w:sz w:val="20"/>
          <w:szCs w:val="20"/>
        </w:rPr>
        <w:t xml:space="preserve">Licensed </w:t>
      </w:r>
      <w:r w:rsidRPr="00994B70">
        <w:rPr>
          <w:rFonts w:ascii="Times New Roman" w:hAnsi="Times New Roman" w:cs="Times New Roman"/>
          <w:i/>
          <w:sz w:val="20"/>
          <w:szCs w:val="20"/>
        </w:rPr>
        <w:t>Pharmacy Technician</w:t>
      </w:r>
      <w:r w:rsidR="008F1799" w:rsidRPr="00994B70">
        <w:rPr>
          <w:rFonts w:ascii="Times New Roman" w:hAnsi="Times New Roman" w:cs="Times New Roman"/>
          <w:i/>
          <w:sz w:val="20"/>
          <w:szCs w:val="20"/>
        </w:rPr>
        <w:t xml:space="preserve"> Trainee</w:t>
      </w:r>
      <w:r w:rsidRPr="00994B70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8F1799" w:rsidRPr="00994B70">
        <w:rPr>
          <w:rFonts w:ascii="Times New Roman" w:hAnsi="Times New Roman" w:cs="Times New Roman"/>
          <w:i/>
          <w:sz w:val="20"/>
          <w:szCs w:val="20"/>
        </w:rPr>
        <w:t xml:space="preserve">AED and </w:t>
      </w:r>
      <w:r w:rsidRPr="00994B70">
        <w:rPr>
          <w:rFonts w:ascii="Times New Roman" w:hAnsi="Times New Roman" w:cs="Times New Roman"/>
          <w:i/>
          <w:sz w:val="20"/>
          <w:szCs w:val="20"/>
        </w:rPr>
        <w:t xml:space="preserve">CPR </w:t>
      </w:r>
      <w:r w:rsidR="008F1799" w:rsidRPr="00994B70">
        <w:rPr>
          <w:rFonts w:ascii="Times New Roman" w:hAnsi="Times New Roman" w:cs="Times New Roman"/>
          <w:i/>
          <w:sz w:val="20"/>
          <w:szCs w:val="20"/>
        </w:rPr>
        <w:t>certified by the American Heart Association, Bleeding Control Basics 1.0 certified by the American College of Surgeons</w:t>
      </w:r>
    </w:p>
    <w:p w14:paraId="118A648D" w14:textId="77777777" w:rsidR="00FA13F1" w:rsidRPr="00994B70" w:rsidRDefault="00FA13F1" w:rsidP="00FA13F1">
      <w:pPr>
        <w:ind w:left="-720" w:firstLine="720"/>
        <w:rPr>
          <w:rFonts w:ascii="Times New Roman" w:hAnsi="Times New Roman" w:cs="Times New Roman"/>
          <w:b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Technical:</w:t>
      </w:r>
      <w:r w:rsidRPr="00994B70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MS Word, Excel, PowerPoint, and Photoshop.</w:t>
      </w:r>
    </w:p>
    <w:p w14:paraId="432BECB9" w14:textId="36423A30" w:rsidR="00335238" w:rsidRPr="004978D4" w:rsidRDefault="00FA13F1" w:rsidP="004978D4">
      <w:pPr>
        <w:ind w:left="-720" w:firstLine="720"/>
        <w:rPr>
          <w:rFonts w:ascii="Times New Roman" w:hAnsi="Times New Roman" w:cs="Times New Roman"/>
          <w:i/>
          <w:sz w:val="20"/>
          <w:szCs w:val="20"/>
        </w:rPr>
      </w:pPr>
      <w:r w:rsidRPr="00994B70">
        <w:rPr>
          <w:rFonts w:ascii="Times New Roman" w:hAnsi="Times New Roman" w:cs="Times New Roman"/>
          <w:i/>
          <w:sz w:val="20"/>
          <w:szCs w:val="20"/>
        </w:rPr>
        <w:t>Languages</w:t>
      </w:r>
      <w:r w:rsidRPr="00994B70">
        <w:rPr>
          <w:rFonts w:ascii="Times New Roman" w:hAnsi="Times New Roman" w:cs="Times New Roman"/>
          <w:b/>
          <w:i/>
          <w:sz w:val="20"/>
          <w:szCs w:val="20"/>
        </w:rPr>
        <w:t xml:space="preserve">: </w:t>
      </w:r>
      <w:r w:rsidRPr="00994B70">
        <w:rPr>
          <w:rFonts w:ascii="Times New Roman" w:hAnsi="Times New Roman" w:cs="Times New Roman"/>
          <w:bCs/>
          <w:i/>
          <w:sz w:val="20"/>
          <w:szCs w:val="20"/>
        </w:rPr>
        <w:t>Fluent in</w:t>
      </w:r>
      <w:r w:rsidRPr="00994B70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994B70">
        <w:rPr>
          <w:rFonts w:ascii="Times New Roman" w:hAnsi="Times New Roman" w:cs="Times New Roman"/>
          <w:i/>
          <w:sz w:val="20"/>
          <w:szCs w:val="20"/>
        </w:rPr>
        <w:t>English and Gujarati; Conversational/working proficiency in Hindi and Spanish</w:t>
      </w:r>
    </w:p>
    <w:sectPr w:rsidR="00335238" w:rsidRPr="004978D4" w:rsidSect="006F50F8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85E6A" w14:textId="77777777" w:rsidR="00171787" w:rsidRDefault="00171787">
      <w:r>
        <w:separator/>
      </w:r>
    </w:p>
  </w:endnote>
  <w:endnote w:type="continuationSeparator" w:id="0">
    <w:p w14:paraId="6CBC8EDD" w14:textId="77777777" w:rsidR="00171787" w:rsidRDefault="00171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BE76B" w14:textId="77777777" w:rsidR="005D5006" w:rsidRDefault="0011595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0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79F33" w14:textId="77777777" w:rsidR="00171787" w:rsidRDefault="00171787">
      <w:r>
        <w:separator/>
      </w:r>
    </w:p>
  </w:footnote>
  <w:footnote w:type="continuationSeparator" w:id="0">
    <w:p w14:paraId="57D2BBB6" w14:textId="77777777" w:rsidR="00171787" w:rsidRDefault="00171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1C78A" w14:textId="77777777" w:rsidR="005D5006" w:rsidRDefault="0011595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8491F8" wp14:editId="27E0E31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39180E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242852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242852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C7AF" w14:textId="77777777" w:rsidR="005D5006" w:rsidRDefault="0011595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9739BF9" wp14:editId="6333A46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1C9A7E6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242852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242852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760F8F"/>
    <w:multiLevelType w:val="hybridMultilevel"/>
    <w:tmpl w:val="3902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02828"/>
    <w:multiLevelType w:val="hybridMultilevel"/>
    <w:tmpl w:val="1068D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38"/>
    <w:rsid w:val="00012DBA"/>
    <w:rsid w:val="0005003E"/>
    <w:rsid w:val="000555F0"/>
    <w:rsid w:val="00074C34"/>
    <w:rsid w:val="00076723"/>
    <w:rsid w:val="00080A0D"/>
    <w:rsid w:val="0008145E"/>
    <w:rsid w:val="000832A5"/>
    <w:rsid w:val="00097448"/>
    <w:rsid w:val="000D2B72"/>
    <w:rsid w:val="000F6D04"/>
    <w:rsid w:val="00115956"/>
    <w:rsid w:val="00127CAA"/>
    <w:rsid w:val="00133710"/>
    <w:rsid w:val="00155D6D"/>
    <w:rsid w:val="00157C12"/>
    <w:rsid w:val="00171787"/>
    <w:rsid w:val="00174A56"/>
    <w:rsid w:val="0018272D"/>
    <w:rsid w:val="0019675F"/>
    <w:rsid w:val="00197519"/>
    <w:rsid w:val="0019753B"/>
    <w:rsid w:val="001A4EFD"/>
    <w:rsid w:val="001E5AD1"/>
    <w:rsid w:val="001F00A1"/>
    <w:rsid w:val="001F5511"/>
    <w:rsid w:val="0020329E"/>
    <w:rsid w:val="00225CE4"/>
    <w:rsid w:val="002914F7"/>
    <w:rsid w:val="002A414B"/>
    <w:rsid w:val="002C6C38"/>
    <w:rsid w:val="002C7DB7"/>
    <w:rsid w:val="002F4CE6"/>
    <w:rsid w:val="00310A48"/>
    <w:rsid w:val="003171F7"/>
    <w:rsid w:val="00317A6E"/>
    <w:rsid w:val="00335238"/>
    <w:rsid w:val="003530B2"/>
    <w:rsid w:val="003A50BA"/>
    <w:rsid w:val="003A5920"/>
    <w:rsid w:val="003B0745"/>
    <w:rsid w:val="003C1146"/>
    <w:rsid w:val="003D3700"/>
    <w:rsid w:val="003E3F39"/>
    <w:rsid w:val="0041737B"/>
    <w:rsid w:val="00436062"/>
    <w:rsid w:val="00452093"/>
    <w:rsid w:val="00453B1D"/>
    <w:rsid w:val="004978D4"/>
    <w:rsid w:val="004A0173"/>
    <w:rsid w:val="004B7702"/>
    <w:rsid w:val="004C3C67"/>
    <w:rsid w:val="004E113B"/>
    <w:rsid w:val="004E27F6"/>
    <w:rsid w:val="00511777"/>
    <w:rsid w:val="005158BA"/>
    <w:rsid w:val="00522CC7"/>
    <w:rsid w:val="00524653"/>
    <w:rsid w:val="00526C4E"/>
    <w:rsid w:val="00573605"/>
    <w:rsid w:val="00584014"/>
    <w:rsid w:val="00593B3D"/>
    <w:rsid w:val="005B1E08"/>
    <w:rsid w:val="005C2BBE"/>
    <w:rsid w:val="005D5006"/>
    <w:rsid w:val="006111FE"/>
    <w:rsid w:val="00614B59"/>
    <w:rsid w:val="00627042"/>
    <w:rsid w:val="00632FF0"/>
    <w:rsid w:val="00634297"/>
    <w:rsid w:val="0064775E"/>
    <w:rsid w:val="00656098"/>
    <w:rsid w:val="00662BE4"/>
    <w:rsid w:val="006A05B8"/>
    <w:rsid w:val="006A31A0"/>
    <w:rsid w:val="006F50F8"/>
    <w:rsid w:val="006F53CE"/>
    <w:rsid w:val="007015CB"/>
    <w:rsid w:val="00705B6E"/>
    <w:rsid w:val="00707079"/>
    <w:rsid w:val="00712649"/>
    <w:rsid w:val="00716E2A"/>
    <w:rsid w:val="00733BD9"/>
    <w:rsid w:val="00733C33"/>
    <w:rsid w:val="007406CB"/>
    <w:rsid w:val="00742B84"/>
    <w:rsid w:val="007518BD"/>
    <w:rsid w:val="00760C63"/>
    <w:rsid w:val="007665D1"/>
    <w:rsid w:val="007805A8"/>
    <w:rsid w:val="00780BEE"/>
    <w:rsid w:val="007F6CDC"/>
    <w:rsid w:val="007F7186"/>
    <w:rsid w:val="007F736A"/>
    <w:rsid w:val="00800CF4"/>
    <w:rsid w:val="00813760"/>
    <w:rsid w:val="008229E3"/>
    <w:rsid w:val="0085725A"/>
    <w:rsid w:val="00877BF9"/>
    <w:rsid w:val="008B3E5F"/>
    <w:rsid w:val="008F084F"/>
    <w:rsid w:val="008F1799"/>
    <w:rsid w:val="008F5CA4"/>
    <w:rsid w:val="00924027"/>
    <w:rsid w:val="009340BE"/>
    <w:rsid w:val="00966E9E"/>
    <w:rsid w:val="00986816"/>
    <w:rsid w:val="00994B70"/>
    <w:rsid w:val="0099705A"/>
    <w:rsid w:val="009A69C9"/>
    <w:rsid w:val="009B6807"/>
    <w:rsid w:val="009E4FAF"/>
    <w:rsid w:val="009F37B9"/>
    <w:rsid w:val="00A133FF"/>
    <w:rsid w:val="00A20451"/>
    <w:rsid w:val="00A3586F"/>
    <w:rsid w:val="00A41C81"/>
    <w:rsid w:val="00A45559"/>
    <w:rsid w:val="00A46047"/>
    <w:rsid w:val="00A7244A"/>
    <w:rsid w:val="00A8621B"/>
    <w:rsid w:val="00A9079D"/>
    <w:rsid w:val="00A93451"/>
    <w:rsid w:val="00AB5C5C"/>
    <w:rsid w:val="00AB78C4"/>
    <w:rsid w:val="00AF1AE5"/>
    <w:rsid w:val="00AF596B"/>
    <w:rsid w:val="00B17651"/>
    <w:rsid w:val="00B304D1"/>
    <w:rsid w:val="00B535A2"/>
    <w:rsid w:val="00B7450E"/>
    <w:rsid w:val="00BA70D4"/>
    <w:rsid w:val="00BE1A29"/>
    <w:rsid w:val="00BF6831"/>
    <w:rsid w:val="00C02D18"/>
    <w:rsid w:val="00C11EF6"/>
    <w:rsid w:val="00C15CCB"/>
    <w:rsid w:val="00C31649"/>
    <w:rsid w:val="00C558A2"/>
    <w:rsid w:val="00C5692E"/>
    <w:rsid w:val="00C610BA"/>
    <w:rsid w:val="00C86EA1"/>
    <w:rsid w:val="00C93AEF"/>
    <w:rsid w:val="00CA0476"/>
    <w:rsid w:val="00CA18AA"/>
    <w:rsid w:val="00CA22A5"/>
    <w:rsid w:val="00CE462D"/>
    <w:rsid w:val="00CF1CEC"/>
    <w:rsid w:val="00D07B8E"/>
    <w:rsid w:val="00D132DB"/>
    <w:rsid w:val="00D31E77"/>
    <w:rsid w:val="00D321A6"/>
    <w:rsid w:val="00D61805"/>
    <w:rsid w:val="00D719F2"/>
    <w:rsid w:val="00D831C2"/>
    <w:rsid w:val="00DA0EAB"/>
    <w:rsid w:val="00DB6E9B"/>
    <w:rsid w:val="00DD31B7"/>
    <w:rsid w:val="00DF34EC"/>
    <w:rsid w:val="00E1218A"/>
    <w:rsid w:val="00E254CB"/>
    <w:rsid w:val="00E479F8"/>
    <w:rsid w:val="00E605FB"/>
    <w:rsid w:val="00E7691E"/>
    <w:rsid w:val="00EA2D51"/>
    <w:rsid w:val="00EB2667"/>
    <w:rsid w:val="00EF0B75"/>
    <w:rsid w:val="00EF34E5"/>
    <w:rsid w:val="00F12263"/>
    <w:rsid w:val="00F4389F"/>
    <w:rsid w:val="00F47110"/>
    <w:rsid w:val="00F65B5D"/>
    <w:rsid w:val="00F66F3D"/>
    <w:rsid w:val="00F90D97"/>
    <w:rsid w:val="00F97D3B"/>
    <w:rsid w:val="00FA13F1"/>
    <w:rsid w:val="00FB69B2"/>
    <w:rsid w:val="00FC027C"/>
    <w:rsid w:val="00FC4B9B"/>
    <w:rsid w:val="00FF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D7C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0F8"/>
  </w:style>
  <w:style w:type="paragraph" w:styleId="Heading1">
    <w:name w:val="heading 1"/>
    <w:basedOn w:val="Normal"/>
    <w:next w:val="Normal"/>
    <w:link w:val="Heading1Char"/>
    <w:uiPriority w:val="9"/>
    <w:qFormat/>
    <w:rsid w:val="006F50F8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F8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0F8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50F8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0F8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F50F8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50F8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50F8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F8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F8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F8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F8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F8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styleId="Emphasis">
    <w:name w:val="Emphasis"/>
    <w:uiPriority w:val="20"/>
    <w:qFormat/>
    <w:rsid w:val="006F50F8"/>
    <w:rPr>
      <w:b/>
      <w:bCs/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6F50F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F50F8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6F50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F50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F8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Reference">
    <w:name w:val="Subtle Reference"/>
    <w:uiPriority w:val="31"/>
    <w:qFormat/>
    <w:rsid w:val="006F50F8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6F50F8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6F50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0F8"/>
    <w:rPr>
      <w:b/>
      <w:b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6F50F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F50F8"/>
    <w:rPr>
      <w:b/>
      <w:bCs/>
      <w:i/>
      <w:iCs/>
      <w:color w:val="4A66AC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0F8"/>
    <w:pPr>
      <w:outlineLvl w:val="9"/>
    </w:pPr>
  </w:style>
  <w:style w:type="paragraph" w:styleId="ListParagraph">
    <w:name w:val="List Paragraph"/>
    <w:basedOn w:val="Normal"/>
    <w:uiPriority w:val="34"/>
    <w:qFormat/>
    <w:rsid w:val="006F50F8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50F8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50F8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6F50F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F50F8"/>
  </w:style>
  <w:style w:type="paragraph" w:customStyle="1" w:styleId="PersonalName">
    <w:name w:val="Personal Name"/>
    <w:basedOn w:val="Title"/>
    <w:rsid w:val="006F50F8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5AD1"/>
    <w:rPr>
      <w:color w:val="9454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05A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ivanipatel/Library/Containers/com.microsoft.Word/Data/Library/Caches/1033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2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 J</dc:creator>
  <cp:keywords/>
  <dc:description/>
  <cp:lastModifiedBy>Microsoft Office User</cp:lastModifiedBy>
  <cp:revision>2</cp:revision>
  <dcterms:created xsi:type="dcterms:W3CDTF">2020-05-05T20:57:00Z</dcterms:created>
  <dcterms:modified xsi:type="dcterms:W3CDTF">2020-05-05T20:57:00Z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